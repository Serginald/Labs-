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Pr="00F6244F" w:rsidRDefault="004576D4" w:rsidP="00C35789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Практическая работа № </w:t>
      </w:r>
      <w:r w:rsidR="003655D1">
        <w:rPr>
          <w:b/>
          <w:sz w:val="28"/>
          <w:szCs w:val="28"/>
        </w:rPr>
        <w:t>5</w:t>
      </w:r>
      <w:r w:rsidR="003B2E7C" w:rsidRPr="00F6244F">
        <w:rPr>
          <w:b/>
          <w:sz w:val="28"/>
          <w:szCs w:val="28"/>
        </w:rPr>
        <w:t>.</w:t>
      </w:r>
    </w:p>
    <w:p w:rsidR="00BC4AE3" w:rsidRPr="00397CE8" w:rsidRDefault="003B2E7C" w:rsidP="003655D1">
      <w:pPr>
        <w:spacing w:line="276" w:lineRule="auto"/>
        <w:ind w:firstLine="709"/>
        <w:rPr>
          <w:b/>
          <w:sz w:val="28"/>
          <w:szCs w:val="28"/>
        </w:rPr>
      </w:pPr>
      <w:r w:rsidRPr="00F6244F">
        <w:rPr>
          <w:b/>
          <w:sz w:val="28"/>
          <w:szCs w:val="28"/>
        </w:rPr>
        <w:t>Тема:</w:t>
      </w:r>
      <w:r w:rsidRPr="00F6244F">
        <w:rPr>
          <w:sz w:val="28"/>
          <w:szCs w:val="28"/>
        </w:rPr>
        <w:t xml:space="preserve"> «</w:t>
      </w:r>
      <w:r w:rsidR="003655D1">
        <w:rPr>
          <w:sz w:val="28"/>
          <w:szCs w:val="28"/>
        </w:rPr>
        <w:t xml:space="preserve">Настройка статической маршрутизации на устройствах </w:t>
      </w:r>
      <w:r w:rsidR="003655D1">
        <w:rPr>
          <w:sz w:val="28"/>
          <w:szCs w:val="28"/>
          <w:lang w:val="en-US"/>
        </w:rPr>
        <w:t>CISCO</w:t>
      </w:r>
      <w:r w:rsidRPr="00F6244F">
        <w:rPr>
          <w:sz w:val="28"/>
          <w:szCs w:val="28"/>
        </w:rPr>
        <w:t>»</w:t>
      </w:r>
    </w:p>
    <w:p w:rsidR="003655D1" w:rsidRDefault="00C35789" w:rsidP="00C35789">
      <w:pPr>
        <w:tabs>
          <w:tab w:val="left" w:pos="5580"/>
        </w:tabs>
        <w:spacing w:line="276" w:lineRule="auto"/>
        <w:ind w:firstLine="709"/>
        <w:jc w:val="both"/>
      </w:pPr>
      <w:r w:rsidRPr="00C35789">
        <w:rPr>
          <w:b/>
          <w:sz w:val="28"/>
        </w:rPr>
        <w:t>Цель работы:</w:t>
      </w:r>
      <w:r w:rsidRPr="00C35789">
        <w:rPr>
          <w:sz w:val="28"/>
        </w:rPr>
        <w:t xml:space="preserve"> </w:t>
      </w:r>
      <w:r w:rsidR="003655D1" w:rsidRPr="003655D1">
        <w:rPr>
          <w:sz w:val="28"/>
        </w:rPr>
        <w:t>Создать (сконфигурировать) изображённую исходную сеть статической маршрутизации.</w:t>
      </w:r>
      <w:r w:rsidR="003655D1">
        <w:t xml:space="preserve"> </w:t>
      </w:r>
    </w:p>
    <w:p w:rsidR="00397CE8" w:rsidRPr="00C35789" w:rsidRDefault="00C35789" w:rsidP="00C35789">
      <w:pPr>
        <w:tabs>
          <w:tab w:val="left" w:pos="5580"/>
        </w:tabs>
        <w:spacing w:line="276" w:lineRule="auto"/>
        <w:ind w:firstLine="709"/>
        <w:jc w:val="both"/>
        <w:rPr>
          <w:sz w:val="40"/>
          <w:szCs w:val="28"/>
        </w:rPr>
      </w:pPr>
      <w:r w:rsidRPr="00C35789">
        <w:rPr>
          <w:b/>
          <w:sz w:val="28"/>
        </w:rPr>
        <w:t>Используемые средства и оборудование:</w:t>
      </w:r>
      <w:r w:rsidRPr="00C35789">
        <w:rPr>
          <w:sz w:val="28"/>
        </w:rPr>
        <w:t xml:space="preserve"> IBM/PC совместимый компьютер с пакетом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Packet</w:t>
      </w:r>
      <w:proofErr w:type="spellEnd"/>
      <w:r w:rsidRPr="00C35789">
        <w:rPr>
          <w:sz w:val="28"/>
        </w:rPr>
        <w:t xml:space="preserve"> </w:t>
      </w:r>
      <w:proofErr w:type="spellStart"/>
      <w:r w:rsidRPr="00C35789">
        <w:rPr>
          <w:sz w:val="28"/>
        </w:rPr>
        <w:t>Tracer</w:t>
      </w:r>
      <w:proofErr w:type="spellEnd"/>
      <w:r w:rsidRPr="00C35789">
        <w:rPr>
          <w:sz w:val="28"/>
        </w:rPr>
        <w:t xml:space="preserve">; лабораторный стенд </w:t>
      </w:r>
      <w:proofErr w:type="spellStart"/>
      <w:r w:rsidRPr="00C35789">
        <w:rPr>
          <w:sz w:val="28"/>
        </w:rPr>
        <w:t>Cisco</w:t>
      </w:r>
      <w:proofErr w:type="spellEnd"/>
      <w:r w:rsidRPr="00C35789">
        <w:rPr>
          <w:sz w:val="28"/>
        </w:rPr>
        <w:t>.</w:t>
      </w:r>
    </w:p>
    <w:p w:rsidR="006F2C29" w:rsidRPr="006F2C29" w:rsidRDefault="006F2C29" w:rsidP="006F2C29">
      <w:pPr>
        <w:spacing w:line="276" w:lineRule="auto"/>
        <w:jc w:val="center"/>
        <w:rPr>
          <w:rFonts w:eastAsia="Calibri"/>
          <w:b/>
          <w:sz w:val="28"/>
          <w:szCs w:val="28"/>
        </w:rPr>
      </w:pPr>
      <w:r w:rsidRPr="006F2C29">
        <w:rPr>
          <w:rFonts w:eastAsia="Calibri"/>
          <w:b/>
          <w:sz w:val="28"/>
          <w:szCs w:val="28"/>
        </w:rPr>
        <w:t>Ход работы</w:t>
      </w:r>
    </w:p>
    <w:p w:rsidR="0068108A" w:rsidRDefault="004D54D9" w:rsidP="00A400D9">
      <w:pPr>
        <w:spacing w:line="276" w:lineRule="auto"/>
        <w:ind w:firstLine="709"/>
        <w:jc w:val="both"/>
        <w:rPr>
          <w:sz w:val="28"/>
        </w:rPr>
      </w:pPr>
      <w:r w:rsidRPr="004D54D9">
        <w:rPr>
          <w:sz w:val="28"/>
        </w:rPr>
        <w:t>В ходе выполнения практической работы необходимо промоделировать с</w:t>
      </w:r>
      <w:r w:rsidRPr="004D54D9">
        <w:rPr>
          <w:sz w:val="28"/>
        </w:rPr>
        <w:t>еть, представленную на рисун</w:t>
      </w:r>
      <w:r>
        <w:rPr>
          <w:sz w:val="28"/>
        </w:rPr>
        <w:t>ке</w:t>
      </w:r>
    </w:p>
    <w:p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6E54E721" wp14:editId="63B681C5">
            <wp:extent cx="4924425" cy="32766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D9" w:rsidRDefault="00A400D9" w:rsidP="00A400D9">
      <w:pPr>
        <w:spacing w:line="276" w:lineRule="auto"/>
        <w:ind w:firstLine="709"/>
        <w:jc w:val="both"/>
        <w:rPr>
          <w:sz w:val="28"/>
        </w:rPr>
      </w:pPr>
    </w:p>
    <w:p w:rsidR="00A400D9" w:rsidRPr="00A400D9" w:rsidRDefault="00A400D9" w:rsidP="00A400D9">
      <w:pPr>
        <w:spacing w:line="276" w:lineRule="auto"/>
        <w:ind w:firstLine="709"/>
        <w:jc w:val="both"/>
        <w:rPr>
          <w:sz w:val="28"/>
        </w:rPr>
      </w:pPr>
      <w:r w:rsidRPr="00A400D9">
        <w:rPr>
          <w:sz w:val="28"/>
        </w:rPr>
        <w:t>Конфигурирование статической маршрутизации.</w:t>
      </w:r>
    </w:p>
    <w:p w:rsidR="00A400D9" w:rsidRPr="00A400D9" w:rsidRDefault="00A400D9" w:rsidP="00A400D9">
      <w:pPr>
        <w:spacing w:line="276" w:lineRule="auto"/>
        <w:ind w:firstLine="709"/>
        <w:jc w:val="both"/>
        <w:rPr>
          <w:sz w:val="28"/>
        </w:rPr>
      </w:pPr>
      <w:r w:rsidRPr="00A400D9">
        <w:rPr>
          <w:sz w:val="28"/>
        </w:rPr>
        <w:t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данному маршрутизатору.</w:t>
      </w:r>
    </w:p>
    <w:p w:rsidR="00A400D9" w:rsidRPr="00A400D9" w:rsidRDefault="00A400D9" w:rsidP="00A400D9">
      <w:pPr>
        <w:spacing w:line="276" w:lineRule="auto"/>
        <w:ind w:firstLine="709"/>
        <w:jc w:val="both"/>
        <w:rPr>
          <w:sz w:val="28"/>
        </w:rPr>
      </w:pPr>
      <w:r w:rsidRPr="00A400D9">
        <w:rPr>
          <w:sz w:val="28"/>
        </w:rPr>
        <w:t xml:space="preserve">Используйте команду </w:t>
      </w:r>
      <w:proofErr w:type="spellStart"/>
      <w:r w:rsidRPr="00A400D9">
        <w:rPr>
          <w:sz w:val="28"/>
        </w:rPr>
        <w:t>ip</w:t>
      </w:r>
      <w:proofErr w:type="spellEnd"/>
      <w:r w:rsidRPr="00A400D9">
        <w:rPr>
          <w:sz w:val="28"/>
        </w:rPr>
        <w:t xml:space="preserve"> </w:t>
      </w:r>
      <w:proofErr w:type="spellStart"/>
      <w:r w:rsidRPr="00A400D9">
        <w:rPr>
          <w:sz w:val="28"/>
        </w:rPr>
        <w:t>route</w:t>
      </w:r>
      <w:proofErr w:type="spellEnd"/>
      <w:r w:rsidRPr="00A400D9">
        <w:rPr>
          <w:sz w:val="28"/>
        </w:rPr>
        <w:t>, чтобы сконфигурировать статическую маршрутизацию. Затем указываем адрес сети назначения, сетевую маску и адрес входного интерфейса следующего маршрутизатора на пути к адресату (шлюз). IP-адреса интерфейсов узлов сети представлены в таблице</w:t>
      </w:r>
    </w:p>
    <w:p w:rsidR="00A400D9" w:rsidRDefault="00A400D9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0D83D27" wp14:editId="1579BC7F">
            <wp:extent cx="5153025" cy="2909895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155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0D9" w:rsidRDefault="00A400D9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R1.</w:t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1CB656C1" wp14:editId="39C031F0">
            <wp:extent cx="4581525" cy="77114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197" cy="7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:rsidR="00E231A5" w:rsidRDefault="00E231A5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R2</w:t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42A2852B" wp14:editId="3462588D">
            <wp:extent cx="4410075" cy="662892"/>
            <wp:effectExtent l="0" t="0" r="0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50" cy="6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:rsidR="00E231A5" w:rsidRDefault="00E231A5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Конфигурирование статической маршрутизации на маршрутизаторе R3.</w:t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3E3129D5" wp14:editId="34EF7720">
            <wp:extent cx="4276725" cy="797827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442" cy="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:rsidR="00471123" w:rsidRDefault="00471123" w:rsidP="00A400D9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Проверим таблицу маршрутизации командами </w:t>
      </w:r>
      <w:proofErr w:type="spellStart"/>
      <w:r>
        <w:rPr>
          <w:color w:val="000000"/>
          <w:sz w:val="27"/>
          <w:szCs w:val="27"/>
        </w:rPr>
        <w:t>show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route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</w:p>
    <w:p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drawing>
          <wp:inline distT="0" distB="0" distL="0" distR="0" wp14:anchorId="35A4E2F7" wp14:editId="5B4EE2D9">
            <wp:extent cx="5067300" cy="2105206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62" cy="21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3" w:rsidRDefault="00471123" w:rsidP="00A400D9">
      <w:pPr>
        <w:spacing w:line="276" w:lineRule="auto"/>
        <w:ind w:firstLine="709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4C15350" wp14:editId="1D4A0E44">
            <wp:extent cx="4676775" cy="369922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602" cy="37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A5" w:rsidRDefault="00E231A5" w:rsidP="00A400D9">
      <w:pPr>
        <w:spacing w:line="276" w:lineRule="auto"/>
        <w:ind w:firstLine="709"/>
        <w:jc w:val="both"/>
        <w:rPr>
          <w:sz w:val="28"/>
        </w:rPr>
      </w:pP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Контрольные вопросы.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1. В чем преимущества статической маршрутизации?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2. Дайте характер</w:t>
      </w:r>
      <w:bookmarkStart w:id="0" w:name="_GoBack"/>
      <w:bookmarkEnd w:id="0"/>
      <w:r w:rsidRPr="00471123">
        <w:rPr>
          <w:color w:val="000000"/>
          <w:sz w:val="27"/>
          <w:szCs w:val="27"/>
        </w:rPr>
        <w:t>истику параметрам статической таблицы маршрутизации?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3. Какие этапы при установке устройства присущи маршрутизаторам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, но отсутствуют у коммутаторов?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4. Какую из указанных ниже команд можно встретить в интерфейсе командной строки маршрутизатора, но не коммутатора?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cloc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rate</w:t>
      </w:r>
      <w:proofErr w:type="spellEnd"/>
      <w:r w:rsidRPr="00471123">
        <w:rPr>
          <w:color w:val="000000"/>
          <w:sz w:val="27"/>
          <w:szCs w:val="27"/>
        </w:rPr>
        <w:t>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ip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address</w:t>
      </w:r>
      <w:proofErr w:type="spellEnd"/>
      <w:r w:rsidRPr="00471123">
        <w:rPr>
          <w:color w:val="000000"/>
          <w:sz w:val="27"/>
          <w:szCs w:val="27"/>
        </w:rPr>
        <w:t xml:space="preserve"> маска адрес;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ip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address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dhcp</w:t>
      </w:r>
      <w:proofErr w:type="spellEnd"/>
      <w:r w:rsidRPr="00471123">
        <w:rPr>
          <w:color w:val="000000"/>
          <w:sz w:val="27"/>
          <w:szCs w:val="27"/>
        </w:rPr>
        <w:t>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команда </w:t>
      </w:r>
      <w:proofErr w:type="spellStart"/>
      <w:r w:rsidRPr="00471123">
        <w:rPr>
          <w:color w:val="000000"/>
          <w:sz w:val="27"/>
          <w:szCs w:val="27"/>
        </w:rPr>
        <w:t>interface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vlan</w:t>
      </w:r>
      <w:proofErr w:type="spellEnd"/>
      <w:r w:rsidRPr="00471123">
        <w:rPr>
          <w:color w:val="000000"/>
          <w:sz w:val="27"/>
          <w:szCs w:val="27"/>
        </w:rPr>
        <w:t xml:space="preserve"> 1.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5. Чем отличаются интерфейсы командной строки маршрутизатора и коммутатора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6. Какая из указанных ниже команд не покажет настройки </w:t>
      </w:r>
      <w:proofErr w:type="spellStart"/>
      <w:r w:rsidRPr="00471123">
        <w:rPr>
          <w:color w:val="000000"/>
          <w:sz w:val="27"/>
          <w:szCs w:val="27"/>
        </w:rPr>
        <w:t>IPадресов</w:t>
      </w:r>
      <w:proofErr w:type="spellEnd"/>
      <w:r w:rsidRPr="00471123">
        <w:rPr>
          <w:color w:val="000000"/>
          <w:sz w:val="27"/>
          <w:szCs w:val="27"/>
        </w:rPr>
        <w:t xml:space="preserve"> и масок в устройстве?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lastRenderedPageBreak/>
        <w:t xml:space="preserve">– </w:t>
      </w:r>
      <w:proofErr w:type="spellStart"/>
      <w:r w:rsidRPr="00471123">
        <w:rPr>
          <w:color w:val="000000"/>
          <w:sz w:val="27"/>
          <w:szCs w:val="27"/>
        </w:rPr>
        <w:t>show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running-config</w:t>
      </w:r>
      <w:proofErr w:type="spellEnd"/>
      <w:r w:rsidRPr="00471123">
        <w:rPr>
          <w:color w:val="000000"/>
          <w:sz w:val="27"/>
          <w:szCs w:val="27"/>
        </w:rPr>
        <w:t>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</w:t>
      </w:r>
      <w:proofErr w:type="spellStart"/>
      <w:r w:rsidRPr="00471123">
        <w:rPr>
          <w:color w:val="000000"/>
          <w:sz w:val="27"/>
          <w:szCs w:val="27"/>
        </w:rPr>
        <w:t>show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protocol</w:t>
      </w:r>
      <w:proofErr w:type="spellEnd"/>
      <w:r w:rsidRPr="00471123">
        <w:rPr>
          <w:color w:val="000000"/>
          <w:sz w:val="27"/>
          <w:szCs w:val="27"/>
        </w:rPr>
        <w:t xml:space="preserve"> тип номер;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</w:t>
      </w:r>
      <w:proofErr w:type="spellStart"/>
      <w:r w:rsidRPr="00471123">
        <w:rPr>
          <w:color w:val="000000"/>
          <w:sz w:val="27"/>
          <w:szCs w:val="27"/>
        </w:rPr>
        <w:t>show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ip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interface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brief</w:t>
      </w:r>
      <w:proofErr w:type="spellEnd"/>
      <w:r w:rsidRPr="00471123">
        <w:rPr>
          <w:color w:val="000000"/>
          <w:sz w:val="27"/>
          <w:szCs w:val="27"/>
        </w:rPr>
        <w:t>;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– </w:t>
      </w:r>
      <w:proofErr w:type="spellStart"/>
      <w:r w:rsidRPr="00471123">
        <w:rPr>
          <w:color w:val="000000"/>
          <w:sz w:val="27"/>
          <w:szCs w:val="27"/>
        </w:rPr>
        <w:t>show</w:t>
      </w:r>
      <w:proofErr w:type="spellEnd"/>
      <w:r w:rsidRPr="00471123">
        <w:rPr>
          <w:color w:val="000000"/>
          <w:sz w:val="27"/>
          <w:szCs w:val="27"/>
        </w:rPr>
        <w:t xml:space="preserve"> </w:t>
      </w:r>
      <w:proofErr w:type="spellStart"/>
      <w:r w:rsidRPr="00471123">
        <w:rPr>
          <w:color w:val="000000"/>
          <w:sz w:val="27"/>
          <w:szCs w:val="27"/>
        </w:rPr>
        <w:t>version</w:t>
      </w:r>
      <w:proofErr w:type="spellEnd"/>
      <w:r w:rsidRPr="00471123">
        <w:rPr>
          <w:color w:val="000000"/>
          <w:sz w:val="27"/>
          <w:szCs w:val="27"/>
        </w:rPr>
        <w:t>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7. Перечислите основные функции маршрутизатора в соответствии с уровнями модели OSI.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8. Приведите классификацию маршрутизаторов по областям применения.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9. Перечислите основные технические характеристики маршрутизаторов.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 xml:space="preserve">10. Дайте характеристику основным сериям маршрутизаторов компании </w:t>
      </w:r>
      <w:proofErr w:type="spellStart"/>
      <w:r w:rsidRPr="00471123">
        <w:rPr>
          <w:color w:val="000000"/>
          <w:sz w:val="27"/>
          <w:szCs w:val="27"/>
        </w:rPr>
        <w:t>Cisco</w:t>
      </w:r>
      <w:proofErr w:type="spellEnd"/>
      <w:r w:rsidRPr="00471123">
        <w:rPr>
          <w:color w:val="000000"/>
          <w:sz w:val="27"/>
          <w:szCs w:val="27"/>
        </w:rPr>
        <w:t>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11. Приведите перечень протоколов маршрутизации и дайте им краткие характеристики.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12. Приведите перечень поддерживаемых маршрутизаторами интерфейсов для локальных и глобальных сетей и определите их назначение.</w:t>
      </w:r>
    </w:p>
    <w:p w:rsidR="00471123" w:rsidRPr="00471123" w:rsidRDefault="00471123" w:rsidP="00471123">
      <w:pPr>
        <w:spacing w:before="100" w:beforeAutospacing="1" w:after="100" w:afterAutospacing="1"/>
        <w:ind w:firstLine="709"/>
        <w:jc w:val="both"/>
        <w:rPr>
          <w:color w:val="000000"/>
          <w:sz w:val="27"/>
          <w:szCs w:val="27"/>
        </w:rPr>
      </w:pPr>
      <w:r w:rsidRPr="00471123">
        <w:rPr>
          <w:color w:val="000000"/>
          <w:sz w:val="27"/>
          <w:szCs w:val="27"/>
        </w:rPr>
        <w:t>13. Приведите перечень поддерживаемых маршрутизаторами сетевых протоколов и определите их назначение.</w:t>
      </w:r>
    </w:p>
    <w:p w:rsidR="00471123" w:rsidRPr="00471123" w:rsidRDefault="00471123" w:rsidP="00471123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</w:p>
    <w:sectPr w:rsidR="00471123" w:rsidRPr="00471123" w:rsidSect="00070A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44" w:rsidRDefault="00773844">
      <w:r>
        <w:separator/>
      </w:r>
    </w:p>
  </w:endnote>
  <w:endnote w:type="continuationSeparator" w:id="0">
    <w:p w:rsidR="00773844" w:rsidRDefault="00773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471123">
      <w:rPr>
        <w:rStyle w:val="a4"/>
        <w:noProof/>
        <w:szCs w:val="28"/>
      </w:rPr>
      <w:t>4</w:t>
    </w:r>
    <w:r w:rsidRPr="00FA7587">
      <w:rPr>
        <w:rStyle w:val="a4"/>
        <w:szCs w:val="28"/>
      </w:rPr>
      <w:fldChar w:fldCharType="end"/>
    </w:r>
  </w:p>
  <w:p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9D3D946" wp14:editId="0F432CDF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:rsidR="00BC4AE3" w:rsidRPr="00BC4AE3" w:rsidRDefault="00CF271F" w:rsidP="00BC4AE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3655D1">
                            <w:t>5</w:t>
                          </w:r>
                          <w:r w:rsidR="00BC4AE3" w:rsidRPr="00BC4AE3">
                            <w:t>.</w:t>
                          </w:r>
                        </w:p>
                        <w:p w:rsidR="00BC4AE3" w:rsidRPr="003655D1" w:rsidRDefault="00BC4AE3" w:rsidP="00366710">
                          <w:pPr>
                            <w:spacing w:line="360" w:lineRule="auto"/>
                            <w:jc w:val="center"/>
                          </w:pPr>
                          <w:r w:rsidRPr="003E4EEB">
                            <w:rPr>
                              <w:sz w:val="16"/>
                            </w:rPr>
                            <w:t>Тема: «</w:t>
                          </w:r>
                          <w:r w:rsidR="003655D1" w:rsidRPr="003655D1">
                            <w:t>Настройка статической маршрутизации на устройствах CISCO</w:t>
                          </w:r>
                          <w:r w:rsidRPr="003655D1">
                            <w:t>»</w:t>
                          </w:r>
                        </w:p>
                        <w:p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D3D946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" stroked="f">
              <v:textbox>
                <w:txbxContent>
                  <w:p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:rsidR="00BC4AE3" w:rsidRPr="00BC4AE3" w:rsidRDefault="00CF271F" w:rsidP="00BC4AE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3655D1">
                      <w:t>5</w:t>
                    </w:r>
                    <w:r w:rsidR="00BC4AE3" w:rsidRPr="00BC4AE3">
                      <w:t>.</w:t>
                    </w:r>
                  </w:p>
                  <w:p w:rsidR="00BC4AE3" w:rsidRPr="003655D1" w:rsidRDefault="00BC4AE3" w:rsidP="00366710">
                    <w:pPr>
                      <w:spacing w:line="360" w:lineRule="auto"/>
                      <w:jc w:val="center"/>
                    </w:pPr>
                    <w:r w:rsidRPr="003E4EEB">
                      <w:rPr>
                        <w:sz w:val="16"/>
                      </w:rPr>
                      <w:t>Тема: «</w:t>
                    </w:r>
                    <w:r w:rsidR="003655D1" w:rsidRPr="003655D1">
                      <w:t>Настройка статической маршрутизации на устройствах CISCO</w:t>
                    </w:r>
                    <w:r w:rsidRPr="003655D1">
                      <w:t>»</w:t>
                    </w:r>
                  </w:p>
                  <w:p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2C7151" wp14:editId="1704216C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proofErr w:type="spellStart"/>
                          <w:r w:rsidRPr="004576D4">
                            <w:rPr>
                              <w:iCs/>
                            </w:rPr>
                            <w:t>ИСОиП</w:t>
                          </w:r>
                          <w:proofErr w:type="spellEnd"/>
                          <w:r w:rsidRPr="004576D4">
                            <w:rPr>
                              <w:iCs/>
                            </w:rPr>
                            <w:t xml:space="preserve">(ф)ДГТУ </w:t>
                          </w:r>
                        </w:p>
                        <w:p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C7151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" stroked="f">
              <v:textbox>
                <w:txbxContent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482DC6B" wp14:editId="7B4EA07A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2DC6B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" stroked="f">
              <v:fill opacity="32896f"/>
              <v:textbox inset="0,0,0,0">
                <w:txbxContent>
                  <w:p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26F5D96" wp14:editId="5566014F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F5D96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" stroked="f">
              <v:fill opacity="32896f"/>
              <v:textbox inset="0,0,0,0">
                <w:txbxContent>
                  <w:p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85FD931" wp14:editId="701C1B2B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663528" w:rsidRDefault="00F6244F">
                          <w:pPr>
                            <w:rPr>
                              <w:iCs/>
                            </w:rPr>
                          </w:pPr>
                          <w:proofErr w:type="spellStart"/>
                          <w:r>
                            <w:rPr>
                              <w:iCs/>
                            </w:rPr>
                            <w:t>Курлович</w:t>
                          </w:r>
                          <w:proofErr w:type="spellEnd"/>
                          <w:r>
                            <w:rPr>
                              <w:iCs/>
                            </w:rPr>
                            <w:t xml:space="preserve"> С.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FD931"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:rsidR="00B9674A" w:rsidRPr="00663528" w:rsidRDefault="00F6244F">
                    <w:pPr>
                      <w:rPr>
                        <w:iCs/>
                      </w:rPr>
                    </w:pPr>
                    <w:proofErr w:type="spellStart"/>
                    <w:r>
                      <w:rPr>
                        <w:iCs/>
                      </w:rPr>
                      <w:t>Курлович</w:t>
                    </w:r>
                    <w:proofErr w:type="spellEnd"/>
                    <w:r>
                      <w:rPr>
                        <w:iCs/>
                      </w:rPr>
                      <w:t xml:space="preserve"> С. В.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4B2FD2" wp14:editId="3C762DAF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</w:t>
                          </w:r>
                          <w:proofErr w:type="gramStart"/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12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</w:p>
                        <w:p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B2FD2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</w:t>
                    </w:r>
                    <w:proofErr w:type="gramStart"/>
                    <w:r w:rsidR="00663528" w:rsidRPr="00663528">
                      <w:rPr>
                        <w:sz w:val="28"/>
                        <w:szCs w:val="28"/>
                      </w:rPr>
                      <w:t>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12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</w:p>
                  <w:p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C3545D" wp14:editId="0C884529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3545D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hH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D1F369" wp14:editId="2B73E1DB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D1F369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3z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proofErr w:type="gram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AC58D1" wp14:editId="49D7FDA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C58D1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/jvAIAAMM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" filled="f" stroked="f">
              <v:textbox>
                <w:txbxContent>
                  <w:p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29C9B3" wp14:editId="242BCB6B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F279738" wp14:editId="6CE126E4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49DFA15" wp14:editId="0B8FB7D9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DFA15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8CA67F" wp14:editId="65DC257C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CA67F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tyv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" filled="f" stroked="f">
              <v:textbox>
                <w:txbxContent>
                  <w:p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996ED99" wp14:editId="3E25E178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479F18" wp14:editId="2CAF4824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F608C" wp14:editId="5AD7C209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863810" wp14:editId="6721B938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" filled="f" stroked="f">
              <v:textbox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i1ugIAAMI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yeugIAAMI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9y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" filled="f" stroked="f">
              <v:textbox>
                <w:txbxContent>
                  <w:p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" filled="f" stroked="f">
              <v:textbox>
                <w:txbxContent>
                  <w:p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2E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" filled="f" stroked="f">
              <v:textbox>
                <w:txbxContent>
                  <w:p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muAIAAME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" filled="f" stroked="f">
              <v:textbox>
                <w:txbxContent>
                  <w:p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 xml:space="preserve">Берёза </w:t>
                          </w:r>
                          <w:proofErr w:type="gramStart"/>
                          <w:r w:rsidRPr="004576D4">
                            <w:rPr>
                              <w:iCs/>
                            </w:rPr>
                            <w:t>А.Н.</w:t>
                          </w:r>
                          <w:r w:rsidR="00CF271F" w:rsidRPr="004576D4">
                            <w:rPr>
                              <w:iCs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" stroked="f">
              <v:fill opacity="32896f"/>
              <v:textbox inset="0,0,0,0">
                <w:txbxContent>
                  <w:p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 xml:space="preserve">Берёза </w:t>
                    </w:r>
                    <w:proofErr w:type="gramStart"/>
                    <w:r w:rsidRPr="004576D4">
                      <w:rPr>
                        <w:iCs/>
                      </w:rPr>
                      <w:t>А.Н.</w:t>
                    </w:r>
                    <w:r w:rsidR="00CF271F" w:rsidRPr="004576D4">
                      <w:rPr>
                        <w:iCs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" stroked="f">
              <v:fill opacity="32896f"/>
              <v:textbox inset="0,0,0,0">
                <w:txbxContent>
                  <w:p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44" w:rsidRDefault="00773844">
      <w:r>
        <w:separator/>
      </w:r>
    </w:p>
  </w:footnote>
  <w:footnote w:type="continuationSeparator" w:id="0">
    <w:p w:rsidR="00773844" w:rsidRDefault="00773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<v:line id="Line 119" o:spid="_x0000_s1028" style="position:absolute;visibility:visible;mso-wrap-style:square" from="11441,413" to="11441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120" o:spid="_x0000_s1029" style="position:absolute;visibility:visible;mso-wrap-style:square" from="1077,413" to="1077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121" o:spid="_x0000_s1030" style="position:absolute;visibility:visible;mso-wrap-style:square" from="1077,16438" to="11440,1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122" o:spid="_x0000_s1031" style="position:absolute;visibility:visible;mso-wrap-style:square" from="1077,15591" to="11440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123" o:spid="_x0000_s1032" style="position:absolute;visibility:visible;mso-wrap-style:square" from="10876,15591" to="10876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124" o:spid="_x0000_s1033" style="position:absolute;visibility:visible;mso-wrap-style:square" from="1502,15596" to="1502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125" o:spid="_x0000_s1034" style="position:absolute;visibility:visible;mso-wrap-style:square" from="2060,15596" to="2060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126" o:spid="_x0000_s1035" style="position:absolute;visibility:visible;mso-wrap-style:square" from="3512,15591" to="351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127" o:spid="_x0000_s1036" style="position:absolute;visibility:visible;mso-wrap-style:square" from="4362,15591" to="4362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128" o:spid="_x0000_s1037" style="position:absolute;visibility:visible;mso-wrap-style:square" from="4928,15591" to="492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<v:line id="Line 129" o:spid="_x0000_s1038" style="position:absolute;visibility:visible;mso-wrap-style:square" from="1077,15874" to="4927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v:line id="Line 130" o:spid="_x0000_s1039" style="position:absolute;visibility:visible;mso-wrap-style:square" from="1077,16156" to="4927,16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<v:line id="Line 131" o:spid="_x0000_s1040" style="position:absolute;visibility:visible;mso-wrap-style:square" from="10876,15874" to="11442,15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cT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VqfvqQfINf/AAAA//8DAFBLAQItABQABgAIAAAAIQDb4fbL7gAAAIUBAAATAAAAAAAAAAAAAAAA&#10;AAAAAABbQ29udGVudF9UeXBlc10ueG1sUEsBAi0AFAAGAAgAAAAhAFr0LFu/AAAAFQEAAAsAAAAA&#10;AAAAAAAAAAAAHwEAAF9yZWxzLy5yZWxzUEsBAi0AFAAGAAgAAAAhAFYjZxPBAAAA2wAAAA8AAAAA&#10;AAAAAAAAAAAABwIAAGRycy9kb3ducmV2LnhtbFBLBQYAAAAAAwADALcAAAD1AgAAAAA=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<v:textbox>
                  <w:txbxContent>
                    <w:p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<v:textbox>
                  <w:txbxContent>
                    <w:p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663528" w:rsidRPr="00663528">
                        <w:rPr>
                          <w:sz w:val="28"/>
                          <w:szCs w:val="28"/>
                        </w:rPr>
                        <w:t>1</w:t>
                      </w:r>
                      <w:r w:rsidR="00B03307">
                        <w:rPr>
                          <w:sz w:val="28"/>
                          <w:szCs w:val="28"/>
                        </w:rPr>
                        <w:t>2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<v:textbox>
                  <w:txbxContent>
                    <w:p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8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1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4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43"/>
  </w:num>
  <w:num w:numId="4">
    <w:abstractNumId w:val="43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5"/>
  </w:num>
  <w:num w:numId="7">
    <w:abstractNumId w:val="41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0"/>
  </w:num>
  <w:num w:numId="13">
    <w:abstractNumId w:val="34"/>
  </w:num>
  <w:num w:numId="14">
    <w:abstractNumId w:val="36"/>
  </w:num>
  <w:num w:numId="15">
    <w:abstractNumId w:val="18"/>
  </w:num>
  <w:num w:numId="16">
    <w:abstractNumId w:val="27"/>
  </w:num>
  <w:num w:numId="17">
    <w:abstractNumId w:val="21"/>
  </w:num>
  <w:num w:numId="18">
    <w:abstractNumId w:val="1"/>
  </w:num>
  <w:num w:numId="19">
    <w:abstractNumId w:val="44"/>
  </w:num>
  <w:num w:numId="20">
    <w:abstractNumId w:val="14"/>
  </w:num>
  <w:num w:numId="21">
    <w:abstractNumId w:val="2"/>
  </w:num>
  <w:num w:numId="22">
    <w:abstractNumId w:val="10"/>
  </w:num>
  <w:num w:numId="23">
    <w:abstractNumId w:val="28"/>
  </w:num>
  <w:num w:numId="24">
    <w:abstractNumId w:val="7"/>
  </w:num>
  <w:num w:numId="25">
    <w:abstractNumId w:val="45"/>
  </w:num>
  <w:num w:numId="26">
    <w:abstractNumId w:val="29"/>
  </w:num>
  <w:num w:numId="27">
    <w:abstractNumId w:val="6"/>
  </w:num>
  <w:num w:numId="28">
    <w:abstractNumId w:val="22"/>
  </w:num>
  <w:num w:numId="29">
    <w:abstractNumId w:val="16"/>
  </w:num>
  <w:num w:numId="30">
    <w:abstractNumId w:val="31"/>
  </w:num>
  <w:num w:numId="31">
    <w:abstractNumId w:val="39"/>
  </w:num>
  <w:num w:numId="32">
    <w:abstractNumId w:val="15"/>
  </w:num>
  <w:num w:numId="33">
    <w:abstractNumId w:val="3"/>
  </w:num>
  <w:num w:numId="34">
    <w:abstractNumId w:val="38"/>
  </w:num>
  <w:num w:numId="35">
    <w:abstractNumId w:val="25"/>
  </w:num>
  <w:num w:numId="36">
    <w:abstractNumId w:val="24"/>
  </w:num>
  <w:num w:numId="37">
    <w:abstractNumId w:val="17"/>
  </w:num>
  <w:num w:numId="38">
    <w:abstractNumId w:val="26"/>
  </w:num>
  <w:num w:numId="39">
    <w:abstractNumId w:val="8"/>
  </w:num>
  <w:num w:numId="40">
    <w:abstractNumId w:val="42"/>
  </w:num>
  <w:num w:numId="41">
    <w:abstractNumId w:val="4"/>
  </w:num>
  <w:num w:numId="42">
    <w:abstractNumId w:val="9"/>
  </w:num>
  <w:num w:numId="43">
    <w:abstractNumId w:val="33"/>
  </w:num>
  <w:num w:numId="44">
    <w:abstractNumId w:val="19"/>
  </w:num>
  <w:num w:numId="45">
    <w:abstractNumId w:val="5"/>
  </w:num>
  <w:num w:numId="46">
    <w:abstractNumId w:val="37"/>
  </w:num>
  <w:num w:numId="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F"/>
    <w:rsid w:val="00002A88"/>
    <w:rsid w:val="000062AF"/>
    <w:rsid w:val="0001763A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F5B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55D1"/>
    <w:rsid w:val="00366710"/>
    <w:rsid w:val="00370060"/>
    <w:rsid w:val="0037127E"/>
    <w:rsid w:val="0038063E"/>
    <w:rsid w:val="00383211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71123"/>
    <w:rsid w:val="00482143"/>
    <w:rsid w:val="004850CB"/>
    <w:rsid w:val="004945E0"/>
    <w:rsid w:val="00494BD7"/>
    <w:rsid w:val="004A3FB4"/>
    <w:rsid w:val="004A45A6"/>
    <w:rsid w:val="004B02B3"/>
    <w:rsid w:val="004B7CC4"/>
    <w:rsid w:val="004D28CC"/>
    <w:rsid w:val="004D54D9"/>
    <w:rsid w:val="004D5B75"/>
    <w:rsid w:val="004F178A"/>
    <w:rsid w:val="0051259B"/>
    <w:rsid w:val="00515C43"/>
    <w:rsid w:val="00530FCA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C7F02"/>
    <w:rsid w:val="006D5F54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73844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50336"/>
    <w:rsid w:val="00876150"/>
    <w:rsid w:val="00885838"/>
    <w:rsid w:val="008B6420"/>
    <w:rsid w:val="008C6C32"/>
    <w:rsid w:val="008C735E"/>
    <w:rsid w:val="008D3A71"/>
    <w:rsid w:val="008E4629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0D9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4379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231A5"/>
    <w:rsid w:val="00E336DC"/>
    <w:rsid w:val="00E345FB"/>
    <w:rsid w:val="00E4419A"/>
    <w:rsid w:val="00E4427A"/>
    <w:rsid w:val="00E507A2"/>
    <w:rsid w:val="00E5088E"/>
    <w:rsid w:val="00E569D5"/>
    <w:rsid w:val="00E6770D"/>
    <w:rsid w:val="00E80D5F"/>
    <w:rsid w:val="00E839AF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2B95A0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B6F8F-4758-4A30-800A-468F1351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</Template>
  <TotalTime>109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admin</cp:lastModifiedBy>
  <cp:revision>3</cp:revision>
  <cp:lastPrinted>2017-06-16T07:42:00Z</cp:lastPrinted>
  <dcterms:created xsi:type="dcterms:W3CDTF">2020-02-25T20:31:00Z</dcterms:created>
  <dcterms:modified xsi:type="dcterms:W3CDTF">2020-04-08T11:47:00Z</dcterms:modified>
</cp:coreProperties>
</file>
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E7C" w:rsidRPr="00F6244F" w:rsidRDefault="004576D4" w:rsidP="00C35789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Практическая работа № </w:t>
      </w:r>
      <w:r w:rsidR="00DA2860">
        <w:rPr>
          <w:b/>
          <w:sz w:val="28"/>
          <w:szCs w:val="28"/>
        </w:rPr>
        <w:t>7</w:t>
      </w:r>
      <w:r w:rsidR="003B2E7C" w:rsidRPr="00F6244F">
        <w:rPr>
          <w:b/>
          <w:sz w:val="28"/>
          <w:szCs w:val="28"/>
        </w:rPr>
        <w:t>.</w:t>
      </w:r>
    </w:p>
    <w:p w:rsidR="00BC4AE3" w:rsidRPr="00397CE8" w:rsidRDefault="003B2E7C" w:rsidP="003655D1">
      <w:pPr>
        <w:spacing w:line="276" w:lineRule="auto"/>
        <w:ind w:firstLine="709"/>
        <w:rPr>
          <w:b/>
          <w:sz w:val="28"/>
          <w:szCs w:val="28"/>
        </w:rPr>
      </w:pPr>
      <w:r w:rsidRPr="00F6244F">
        <w:rPr>
          <w:b/>
          <w:sz w:val="28"/>
          <w:szCs w:val="28"/>
        </w:rPr>
        <w:t>Тема:</w:t>
      </w:r>
      <w:r w:rsidRPr="00F6244F">
        <w:rPr>
          <w:sz w:val="28"/>
          <w:szCs w:val="28"/>
        </w:rPr>
        <w:t xml:space="preserve"> «</w:t>
      </w:r>
      <w:r w:rsidR="00DA2860" w:rsidRPr="00DA2860">
        <w:rPr>
          <w:sz w:val="28"/>
        </w:rPr>
        <w:t>Н</w:t>
      </w:r>
      <w:r w:rsidR="00DA2860" w:rsidRPr="00DA2860">
        <w:rPr>
          <w:sz w:val="28"/>
        </w:rPr>
        <w:t>астройка</w:t>
      </w:r>
      <w:r w:rsidR="00DA2860" w:rsidRPr="00DA2860">
        <w:rPr>
          <w:sz w:val="28"/>
        </w:rPr>
        <w:t xml:space="preserve"> </w:t>
      </w:r>
      <w:r w:rsidR="00DA2860" w:rsidRPr="00DA2860">
        <w:rPr>
          <w:sz w:val="28"/>
        </w:rPr>
        <w:t xml:space="preserve">маршрутизации по протоколу </w:t>
      </w:r>
      <w:r w:rsidR="00DA2860" w:rsidRPr="00DA2860">
        <w:rPr>
          <w:sz w:val="28"/>
        </w:rPr>
        <w:t>OSPF</w:t>
      </w:r>
      <w:r w:rsidRPr="00F6244F">
        <w:rPr>
          <w:sz w:val="28"/>
          <w:szCs w:val="28"/>
        </w:rPr>
        <w:t>»</w:t>
      </w:r>
    </w:p>
    <w:p w:rsidR="003655D1" w:rsidRPr="00103E73" w:rsidRDefault="00C35789" w:rsidP="00C35789">
      <w:pPr>
        <w:tabs>
          <w:tab w:val="left" w:pos="5580"/>
        </w:tabs>
        <w:spacing w:line="276" w:lineRule="auto"/>
        <w:ind w:firstLine="709"/>
        <w:jc w:val="both"/>
        <w:rPr>
          <w:sz w:val="28"/>
        </w:rPr>
      </w:pPr>
      <w:r w:rsidRPr="00C35789">
        <w:rPr>
          <w:b/>
          <w:sz w:val="28"/>
        </w:rPr>
        <w:t>Цель работы:</w:t>
      </w:r>
      <w:r w:rsidRPr="00C35789">
        <w:rPr>
          <w:sz w:val="28"/>
        </w:rPr>
        <w:t xml:space="preserve"> </w:t>
      </w:r>
      <w:r w:rsidR="00DA2860" w:rsidRPr="00DA2860">
        <w:rPr>
          <w:sz w:val="28"/>
        </w:rPr>
        <w:t>изучить построение маршрутизации по протоколу OSPF.</w:t>
      </w:r>
    </w:p>
    <w:p w:rsidR="00397CE8" w:rsidRDefault="00C35789" w:rsidP="00C35789">
      <w:pPr>
        <w:tabs>
          <w:tab w:val="left" w:pos="5580"/>
        </w:tabs>
        <w:spacing w:line="276" w:lineRule="auto"/>
        <w:ind w:firstLine="709"/>
        <w:jc w:val="both"/>
        <w:rPr>
          <w:sz w:val="28"/>
        </w:rPr>
      </w:pPr>
      <w:r w:rsidRPr="00C35789">
        <w:rPr>
          <w:b/>
          <w:sz w:val="28"/>
        </w:rPr>
        <w:t>Используемые средства и оборудование:</w:t>
      </w:r>
      <w:r w:rsidRPr="00C35789">
        <w:rPr>
          <w:sz w:val="28"/>
        </w:rPr>
        <w:t xml:space="preserve"> IBM/PC совместимый компьютер с пакетом </w:t>
      </w:r>
      <w:proofErr w:type="spellStart"/>
      <w:r w:rsidRPr="00C35789">
        <w:rPr>
          <w:sz w:val="28"/>
        </w:rPr>
        <w:t>Cisco</w:t>
      </w:r>
      <w:proofErr w:type="spellEnd"/>
      <w:r w:rsidRPr="00C35789">
        <w:rPr>
          <w:sz w:val="28"/>
        </w:rPr>
        <w:t xml:space="preserve"> </w:t>
      </w:r>
      <w:proofErr w:type="spellStart"/>
      <w:r w:rsidRPr="00C35789">
        <w:rPr>
          <w:sz w:val="28"/>
        </w:rPr>
        <w:t>Packet</w:t>
      </w:r>
      <w:proofErr w:type="spellEnd"/>
      <w:r w:rsidRPr="00C35789">
        <w:rPr>
          <w:sz w:val="28"/>
        </w:rPr>
        <w:t xml:space="preserve"> </w:t>
      </w:r>
      <w:proofErr w:type="spellStart"/>
      <w:r w:rsidRPr="00C35789">
        <w:rPr>
          <w:sz w:val="28"/>
        </w:rPr>
        <w:t>Tracer</w:t>
      </w:r>
      <w:proofErr w:type="spellEnd"/>
      <w:r w:rsidRPr="00C35789">
        <w:rPr>
          <w:sz w:val="28"/>
        </w:rPr>
        <w:t xml:space="preserve">; лабораторный стенд </w:t>
      </w:r>
      <w:proofErr w:type="spellStart"/>
      <w:r w:rsidRPr="00C35789">
        <w:rPr>
          <w:sz w:val="28"/>
        </w:rPr>
        <w:t>Cisco</w:t>
      </w:r>
      <w:proofErr w:type="spellEnd"/>
      <w:r w:rsidRPr="00C35789">
        <w:rPr>
          <w:sz w:val="28"/>
        </w:rPr>
        <w:t>.</w:t>
      </w:r>
    </w:p>
    <w:p w:rsidR="00DA2860" w:rsidRPr="00C35789" w:rsidRDefault="00DA2860" w:rsidP="00C35789">
      <w:pPr>
        <w:tabs>
          <w:tab w:val="left" w:pos="5580"/>
        </w:tabs>
        <w:spacing w:line="276" w:lineRule="auto"/>
        <w:ind w:firstLine="709"/>
        <w:jc w:val="both"/>
        <w:rPr>
          <w:sz w:val="40"/>
          <w:szCs w:val="28"/>
        </w:rPr>
      </w:pPr>
    </w:p>
    <w:p w:rsidR="006F2C29" w:rsidRDefault="006F2C29" w:rsidP="006F2C29">
      <w:pPr>
        <w:spacing w:line="276" w:lineRule="auto"/>
        <w:jc w:val="center"/>
        <w:rPr>
          <w:rFonts w:eastAsia="Calibri"/>
          <w:b/>
          <w:sz w:val="28"/>
          <w:szCs w:val="28"/>
        </w:rPr>
      </w:pPr>
      <w:r w:rsidRPr="006F2C29">
        <w:rPr>
          <w:rFonts w:eastAsia="Calibri"/>
          <w:b/>
          <w:sz w:val="28"/>
          <w:szCs w:val="28"/>
        </w:rPr>
        <w:t>Ход работы</w:t>
      </w:r>
    </w:p>
    <w:p w:rsidR="00207F63" w:rsidRPr="00492557" w:rsidRDefault="00207F63" w:rsidP="00207F63">
      <w:pPr>
        <w:spacing w:after="35" w:line="259" w:lineRule="auto"/>
        <w:ind w:firstLine="709"/>
        <w:rPr>
          <w:rFonts w:eastAsia="Times New Roman"/>
          <w:bCs/>
          <w:color w:val="000000"/>
          <w:sz w:val="28"/>
          <w:szCs w:val="18"/>
        </w:rPr>
      </w:pPr>
      <w:r w:rsidRPr="00492557">
        <w:rPr>
          <w:rFonts w:eastAsia="Times New Roman"/>
          <w:bCs/>
          <w:color w:val="000000"/>
          <w:sz w:val="28"/>
          <w:szCs w:val="18"/>
        </w:rPr>
        <w:t xml:space="preserve">Построить следующую схему </w:t>
      </w:r>
    </w:p>
    <w:p w:rsidR="00207F63" w:rsidRDefault="00207F63" w:rsidP="00207F63">
      <w:pPr>
        <w:spacing w:after="35" w:line="259" w:lineRule="auto"/>
        <w:ind w:firstLine="709"/>
        <w:jc w:val="center"/>
        <w:rPr>
          <w:noProof/>
        </w:rPr>
      </w:pP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32"/>
        </w:rPr>
      </w:pPr>
      <w:r>
        <w:rPr>
          <w:noProof/>
        </w:rPr>
        <w:drawing>
          <wp:inline distT="0" distB="0" distL="0" distR="0" wp14:anchorId="1FA9711C" wp14:editId="4265083A">
            <wp:extent cx="5466080" cy="2866771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28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63" w:rsidRDefault="00207F63" w:rsidP="00207F63">
      <w:pPr>
        <w:spacing w:line="360" w:lineRule="auto"/>
        <w:ind w:firstLine="709"/>
        <w:rPr>
          <w:rFonts w:eastAsia="Times New Roman"/>
          <w:bCs/>
          <w:color w:val="000000"/>
          <w:sz w:val="28"/>
          <w:szCs w:val="18"/>
        </w:rPr>
      </w:pPr>
    </w:p>
    <w:p w:rsidR="00207F63" w:rsidRDefault="00207F63" w:rsidP="00207F63">
      <w:pPr>
        <w:spacing w:line="360" w:lineRule="auto"/>
        <w:ind w:firstLine="709"/>
        <w:rPr>
          <w:rFonts w:eastAsia="Times New Roman"/>
          <w:bCs/>
          <w:color w:val="000000"/>
          <w:sz w:val="28"/>
          <w:szCs w:val="18"/>
        </w:rPr>
      </w:pPr>
      <w:r w:rsidRPr="00492557">
        <w:rPr>
          <w:rFonts w:eastAsia="Times New Roman"/>
          <w:bCs/>
          <w:color w:val="000000"/>
          <w:sz w:val="28"/>
          <w:szCs w:val="18"/>
        </w:rPr>
        <w:t xml:space="preserve">Настроить </w:t>
      </w:r>
      <w:proofErr w:type="spellStart"/>
      <w:r w:rsidRPr="00492557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492557">
        <w:rPr>
          <w:rFonts w:eastAsia="Times New Roman"/>
          <w:bCs/>
          <w:color w:val="000000"/>
          <w:sz w:val="28"/>
          <w:szCs w:val="18"/>
        </w:rPr>
        <w:t xml:space="preserve"> интерфейс на R1. </w:t>
      </w:r>
    </w:p>
    <w:p w:rsidR="00207F63" w:rsidRDefault="00207F63" w:rsidP="00207F63">
      <w:pPr>
        <w:spacing w:line="360" w:lineRule="auto"/>
        <w:ind w:firstLine="709"/>
        <w:rPr>
          <w:rFonts w:eastAsia="Times New Roman"/>
          <w:bCs/>
          <w:color w:val="000000"/>
          <w:sz w:val="28"/>
          <w:szCs w:val="18"/>
        </w:rPr>
      </w:pPr>
      <w:r w:rsidRPr="00492557">
        <w:rPr>
          <w:rFonts w:eastAsia="Times New Roman"/>
          <w:bCs/>
          <w:color w:val="000000"/>
          <w:sz w:val="28"/>
          <w:szCs w:val="18"/>
        </w:rPr>
        <w:t xml:space="preserve">На R1 настроить программный </w:t>
      </w:r>
      <w:proofErr w:type="spellStart"/>
      <w:r w:rsidRPr="00492557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492557">
        <w:rPr>
          <w:rFonts w:eastAsia="Times New Roman"/>
          <w:bCs/>
          <w:color w:val="000000"/>
          <w:sz w:val="28"/>
          <w:szCs w:val="18"/>
        </w:rPr>
        <w:t xml:space="preserve"> интерфейс — алгоритм, который направляет полученный сигнал (или данные) обратно отправителю. </w:t>
      </w:r>
    </w:p>
    <w:p w:rsidR="00207F63" w:rsidRDefault="00207F63" w:rsidP="00207F63">
      <w:pPr>
        <w:spacing w:line="360" w:lineRule="auto"/>
        <w:ind w:firstLine="709"/>
        <w:rPr>
          <w:rFonts w:eastAsia="Times New Roman"/>
          <w:bCs/>
          <w:color w:val="000000"/>
          <w:sz w:val="28"/>
          <w:szCs w:val="18"/>
        </w:rPr>
      </w:pPr>
      <w:r w:rsidRPr="00492557">
        <w:rPr>
          <w:rFonts w:eastAsia="Times New Roman"/>
          <w:bCs/>
          <w:color w:val="000000"/>
          <w:sz w:val="28"/>
          <w:szCs w:val="18"/>
        </w:rPr>
        <w:t xml:space="preserve">IPv4-адрес, назначенный </w:t>
      </w:r>
      <w:proofErr w:type="spellStart"/>
      <w:r w:rsidRPr="00492557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492557">
        <w:rPr>
          <w:rFonts w:eastAsia="Times New Roman"/>
          <w:bCs/>
          <w:color w:val="000000"/>
          <w:sz w:val="28"/>
          <w:szCs w:val="18"/>
        </w:rPr>
        <w:t xml:space="preserve">-интерфейсу, может быть необходим для процессов маршрутизатора, в которых используется IPv4-адрес интерфейса в целях идентификации.  </w:t>
      </w:r>
    </w:p>
    <w:p w:rsidR="00207F63" w:rsidRDefault="00207F63" w:rsidP="00207F63">
      <w:pPr>
        <w:spacing w:line="360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  <w:r w:rsidRPr="00492557">
        <w:rPr>
          <w:rFonts w:eastAsia="Times New Roman"/>
          <w:bCs/>
          <w:color w:val="000000"/>
          <w:sz w:val="28"/>
          <w:szCs w:val="18"/>
        </w:rPr>
        <w:t xml:space="preserve">Один из таких процессов — алгоритм кратчайшего пути (OSPF). При включении интерфейса </w:t>
      </w:r>
      <w:proofErr w:type="spellStart"/>
      <w:r w:rsidRPr="00492557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492557">
        <w:rPr>
          <w:rFonts w:eastAsia="Times New Roman"/>
          <w:bCs/>
          <w:color w:val="000000"/>
          <w:sz w:val="28"/>
          <w:szCs w:val="18"/>
        </w:rPr>
        <w:t xml:space="preserve"> для идентификации маршрутизатор будет использовать всегда доступный адрес интерфейса </w:t>
      </w:r>
      <w:proofErr w:type="spellStart"/>
      <w:r w:rsidRPr="00492557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492557">
        <w:rPr>
          <w:rFonts w:eastAsia="Times New Roman"/>
          <w:bCs/>
          <w:color w:val="000000"/>
          <w:sz w:val="28"/>
          <w:szCs w:val="18"/>
        </w:rPr>
        <w:t xml:space="preserve">, а не IP-адрес, назначенный физическому порту, работа которого может быть нарушена.  </w:t>
      </w:r>
    </w:p>
    <w:p w:rsidR="00207F63" w:rsidRPr="00492557" w:rsidRDefault="00207F63" w:rsidP="00207F63">
      <w:pPr>
        <w:spacing w:line="360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  <w:r w:rsidRPr="005701DF">
        <w:rPr>
          <w:rFonts w:eastAsia="Times New Roman"/>
          <w:bCs/>
          <w:color w:val="000000"/>
          <w:sz w:val="28"/>
          <w:szCs w:val="18"/>
        </w:rPr>
        <w:lastRenderedPageBreak/>
        <w:t xml:space="preserve">На маршрутизаторе можно активировать несколько интерфейсов </w:t>
      </w:r>
      <w:proofErr w:type="spellStart"/>
      <w:r w:rsidRPr="005701DF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5701DF">
        <w:rPr>
          <w:rFonts w:eastAsia="Times New Roman"/>
          <w:bCs/>
          <w:color w:val="000000"/>
          <w:sz w:val="28"/>
          <w:szCs w:val="18"/>
        </w:rPr>
        <w:t xml:space="preserve">. IPv4-адрес для каждого интерфейса </w:t>
      </w:r>
      <w:proofErr w:type="spellStart"/>
      <w:r w:rsidRPr="005701DF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5701DF">
        <w:rPr>
          <w:rFonts w:eastAsia="Times New Roman"/>
          <w:bCs/>
          <w:color w:val="000000"/>
          <w:sz w:val="28"/>
          <w:szCs w:val="18"/>
        </w:rPr>
        <w:t xml:space="preserve"> должен быть уникальным и не должен быть задействован другим интерфейсом.</w:t>
      </w: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  <w:r>
        <w:rPr>
          <w:noProof/>
        </w:rPr>
        <w:drawing>
          <wp:inline distT="0" distB="0" distL="0" distR="0" wp14:anchorId="38F976BB" wp14:editId="554CBFB8">
            <wp:extent cx="5044440" cy="1752600"/>
            <wp:effectExtent l="0" t="0" r="381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63" w:rsidRDefault="00207F63" w:rsidP="00207F63">
      <w:pPr>
        <w:ind w:firstLine="709"/>
        <w:rPr>
          <w:rFonts w:eastAsia="Times New Roman"/>
          <w:bCs/>
          <w:color w:val="000000"/>
          <w:sz w:val="28"/>
          <w:szCs w:val="18"/>
        </w:rPr>
      </w:pPr>
    </w:p>
    <w:p w:rsidR="00207F63" w:rsidRPr="00F77E48" w:rsidRDefault="00207F63" w:rsidP="00207F63">
      <w:pPr>
        <w:ind w:firstLine="709"/>
        <w:rPr>
          <w:rFonts w:eastAsia="Times New Roman"/>
          <w:bCs/>
          <w:color w:val="000000"/>
          <w:sz w:val="28"/>
          <w:szCs w:val="18"/>
        </w:rPr>
      </w:pPr>
      <w:r w:rsidRPr="00F77E48">
        <w:rPr>
          <w:rFonts w:eastAsia="Times New Roman"/>
          <w:bCs/>
          <w:color w:val="000000"/>
          <w:sz w:val="28"/>
          <w:szCs w:val="18"/>
        </w:rPr>
        <w:t xml:space="preserve">Настроить протокол OSPF на R1. Включить OSPF на R1, все маршрутизаторы должны быть в одной зоне </w:t>
      </w:r>
      <w:proofErr w:type="spellStart"/>
      <w:r w:rsidRPr="00F77E48">
        <w:rPr>
          <w:rFonts w:eastAsia="Times New Roman"/>
          <w:bCs/>
          <w:color w:val="000000"/>
          <w:sz w:val="28"/>
          <w:szCs w:val="18"/>
        </w:rPr>
        <w:t>area</w:t>
      </w:r>
      <w:proofErr w:type="spellEnd"/>
      <w:r w:rsidRPr="00F77E48">
        <w:rPr>
          <w:rFonts w:eastAsia="Times New Roman"/>
          <w:bCs/>
          <w:color w:val="000000"/>
          <w:sz w:val="28"/>
          <w:szCs w:val="18"/>
        </w:rPr>
        <w:t xml:space="preserve"> 0 </w:t>
      </w: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  <w:r>
        <w:rPr>
          <w:rFonts w:eastAsia="Times New Roman"/>
          <w:bCs/>
          <w:noProof/>
          <w:color w:val="000000"/>
          <w:sz w:val="28"/>
          <w:szCs w:val="18"/>
        </w:rPr>
        <w:drawing>
          <wp:inline distT="0" distB="0" distL="0" distR="0" wp14:anchorId="7C63E33C" wp14:editId="1F117C7F">
            <wp:extent cx="3932555" cy="120078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7F63" w:rsidRDefault="00207F63" w:rsidP="00207F63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</w:p>
    <w:p w:rsidR="00207F63" w:rsidRPr="00F77E48" w:rsidRDefault="00207F63" w:rsidP="00207F63">
      <w:pPr>
        <w:spacing w:after="35" w:line="259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  <w:r>
        <w:rPr>
          <w:rFonts w:eastAsia="Times New Roman"/>
          <w:bCs/>
          <w:color w:val="000000"/>
          <w:sz w:val="28"/>
          <w:szCs w:val="18"/>
        </w:rPr>
        <w:t>Проверка результата настроек</w:t>
      </w:r>
    </w:p>
    <w:p w:rsidR="00207F63" w:rsidRDefault="00207F63" w:rsidP="00207F63">
      <w:pPr>
        <w:spacing w:after="35" w:line="259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  <w:r>
        <w:rPr>
          <w:rFonts w:eastAsia="Times New Roman"/>
          <w:bCs/>
          <w:noProof/>
          <w:color w:val="000000"/>
          <w:sz w:val="28"/>
          <w:szCs w:val="18"/>
        </w:rPr>
        <w:drawing>
          <wp:inline distT="0" distB="0" distL="0" distR="0" wp14:anchorId="7CE1C5D0" wp14:editId="7C6EA6CF">
            <wp:extent cx="2780030" cy="2371725"/>
            <wp:effectExtent l="0" t="0" r="127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7F63" w:rsidRDefault="00207F63" w:rsidP="00207F63">
      <w:pPr>
        <w:spacing w:after="35" w:line="259" w:lineRule="auto"/>
        <w:rPr>
          <w:rFonts w:eastAsia="Times New Roman"/>
          <w:bCs/>
          <w:color w:val="000000"/>
          <w:sz w:val="28"/>
          <w:szCs w:val="18"/>
        </w:rPr>
      </w:pPr>
    </w:p>
    <w:p w:rsidR="00207F63" w:rsidRPr="00F77E48" w:rsidRDefault="00207F63" w:rsidP="00207F63">
      <w:pPr>
        <w:spacing w:after="35" w:line="259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  <w:r w:rsidRPr="00F77E48">
        <w:rPr>
          <w:rFonts w:eastAsia="Times New Roman"/>
          <w:bCs/>
          <w:color w:val="000000"/>
          <w:sz w:val="28"/>
          <w:szCs w:val="18"/>
        </w:rPr>
        <w:t>Следует обратить внимание, что физическ</w:t>
      </w:r>
      <w:r>
        <w:rPr>
          <w:rFonts w:eastAsia="Times New Roman"/>
          <w:bCs/>
          <w:color w:val="000000"/>
          <w:sz w:val="28"/>
          <w:szCs w:val="18"/>
        </w:rPr>
        <w:t>и</w:t>
      </w:r>
      <w:r w:rsidRPr="00F77E48">
        <w:rPr>
          <w:rFonts w:eastAsia="Times New Roman"/>
          <w:bCs/>
          <w:color w:val="000000"/>
          <w:sz w:val="28"/>
          <w:szCs w:val="18"/>
        </w:rPr>
        <w:t xml:space="preserve"> порта</w:t>
      </w:r>
      <w:r>
        <w:rPr>
          <w:rFonts w:eastAsia="Times New Roman"/>
          <w:bCs/>
          <w:color w:val="000000"/>
          <w:sz w:val="28"/>
          <w:szCs w:val="18"/>
        </w:rPr>
        <w:t xml:space="preserve"> </w:t>
      </w:r>
      <w:r w:rsidRPr="00F77E48">
        <w:rPr>
          <w:rFonts w:eastAsia="Times New Roman"/>
          <w:bCs/>
          <w:color w:val="000000"/>
          <w:sz w:val="28"/>
          <w:szCs w:val="18"/>
        </w:rPr>
        <w:t>192.168.100.1 нет, он существует только логически (</w:t>
      </w:r>
      <w:proofErr w:type="spellStart"/>
      <w:r w:rsidRPr="00F77E48">
        <w:rPr>
          <w:rFonts w:eastAsia="Times New Roman"/>
          <w:bCs/>
          <w:color w:val="000000"/>
          <w:sz w:val="28"/>
          <w:szCs w:val="18"/>
        </w:rPr>
        <w:t>программно</w:t>
      </w:r>
      <w:proofErr w:type="spellEnd"/>
      <w:r w:rsidRPr="00F77E48">
        <w:rPr>
          <w:rFonts w:eastAsia="Times New Roman"/>
          <w:bCs/>
          <w:color w:val="000000"/>
          <w:sz w:val="28"/>
          <w:szCs w:val="18"/>
        </w:rPr>
        <w:t xml:space="preserve">).  </w:t>
      </w:r>
    </w:p>
    <w:p w:rsidR="00207F63" w:rsidRPr="00F77E48" w:rsidRDefault="00207F63" w:rsidP="00207F63">
      <w:pPr>
        <w:spacing w:after="35" w:line="259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  <w:r w:rsidRPr="00F77E48">
        <w:rPr>
          <w:rFonts w:eastAsia="Times New Roman"/>
          <w:bCs/>
          <w:color w:val="000000"/>
          <w:sz w:val="28"/>
          <w:szCs w:val="18"/>
        </w:rPr>
        <w:t xml:space="preserve">Настроить </w:t>
      </w:r>
      <w:proofErr w:type="spellStart"/>
      <w:r w:rsidRPr="00F77E48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F77E48">
        <w:rPr>
          <w:rFonts w:eastAsia="Times New Roman"/>
          <w:bCs/>
          <w:color w:val="000000"/>
          <w:sz w:val="28"/>
          <w:szCs w:val="18"/>
        </w:rPr>
        <w:t xml:space="preserve"> интерфейс на R2. На R2 настроить программный </w:t>
      </w:r>
      <w:proofErr w:type="spellStart"/>
      <w:r w:rsidRPr="00F77E48">
        <w:rPr>
          <w:rFonts w:eastAsia="Times New Roman"/>
          <w:bCs/>
          <w:color w:val="000000"/>
          <w:sz w:val="28"/>
          <w:szCs w:val="18"/>
        </w:rPr>
        <w:t>loop</w:t>
      </w:r>
      <w:r>
        <w:rPr>
          <w:rFonts w:eastAsia="Times New Roman"/>
          <w:bCs/>
          <w:color w:val="000000"/>
          <w:sz w:val="28"/>
          <w:szCs w:val="18"/>
        </w:rPr>
        <w:t>back</w:t>
      </w:r>
      <w:proofErr w:type="spellEnd"/>
      <w:r>
        <w:rPr>
          <w:rFonts w:eastAsia="Times New Roman"/>
          <w:bCs/>
          <w:color w:val="000000"/>
          <w:sz w:val="28"/>
          <w:szCs w:val="18"/>
        </w:rPr>
        <w:t xml:space="preserve"> интерфейс по аналогии с R1</w:t>
      </w:r>
    </w:p>
    <w:p w:rsidR="00207F63" w:rsidRPr="00F77E48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  <w:r>
        <w:rPr>
          <w:rFonts w:eastAsia="Times New Roman"/>
          <w:bCs/>
          <w:noProof/>
          <w:color w:val="000000"/>
          <w:sz w:val="28"/>
          <w:szCs w:val="18"/>
        </w:rPr>
        <w:lastRenderedPageBreak/>
        <w:drawing>
          <wp:inline distT="0" distB="0" distL="0" distR="0" wp14:anchorId="3C0242EB" wp14:editId="3DCE049E">
            <wp:extent cx="5654040" cy="2010732"/>
            <wp:effectExtent l="0" t="0" r="3810" b="889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870" cy="203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7F63" w:rsidRDefault="00207F63" w:rsidP="00207F63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</w:p>
    <w:p w:rsidR="00207F63" w:rsidRPr="00F77E48" w:rsidRDefault="00207F63" w:rsidP="00207F63">
      <w:pPr>
        <w:spacing w:after="35" w:line="259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  <w:r w:rsidRPr="00F77E48">
        <w:rPr>
          <w:rFonts w:eastAsia="Times New Roman"/>
          <w:bCs/>
          <w:color w:val="000000"/>
          <w:sz w:val="28"/>
          <w:szCs w:val="18"/>
        </w:rPr>
        <w:t xml:space="preserve">Настроить OSPF на R2.  </w:t>
      </w:r>
    </w:p>
    <w:p w:rsidR="00207F63" w:rsidRPr="00F77E48" w:rsidRDefault="00207F63" w:rsidP="00207F63">
      <w:pPr>
        <w:spacing w:after="35" w:line="259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  <w:r w:rsidRPr="00F77E48">
        <w:rPr>
          <w:rFonts w:eastAsia="Times New Roman"/>
          <w:bCs/>
          <w:color w:val="000000"/>
          <w:sz w:val="28"/>
          <w:szCs w:val="18"/>
        </w:rPr>
        <w:t xml:space="preserve">Включить протокол OSPF на R2, все маршрутизаторы должны быть в одной зоне </w:t>
      </w:r>
      <w:proofErr w:type="spellStart"/>
      <w:r w:rsidRPr="00F77E48">
        <w:rPr>
          <w:rFonts w:eastAsia="Times New Roman"/>
          <w:bCs/>
          <w:color w:val="000000"/>
          <w:sz w:val="28"/>
          <w:szCs w:val="18"/>
        </w:rPr>
        <w:t>area</w:t>
      </w:r>
      <w:proofErr w:type="spellEnd"/>
      <w:r w:rsidRPr="00F77E48">
        <w:rPr>
          <w:rFonts w:eastAsia="Times New Roman"/>
          <w:bCs/>
          <w:color w:val="000000"/>
          <w:sz w:val="28"/>
          <w:szCs w:val="18"/>
        </w:rPr>
        <w:t xml:space="preserve"> 0 </w:t>
      </w:r>
    </w:p>
    <w:p w:rsidR="00207F63" w:rsidRDefault="00207F63" w:rsidP="00207F63">
      <w:pPr>
        <w:spacing w:after="35" w:line="259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  <w:r>
        <w:rPr>
          <w:noProof/>
        </w:rPr>
        <w:drawing>
          <wp:inline distT="0" distB="0" distL="0" distR="0" wp14:anchorId="2393F3AC" wp14:editId="7DF7D1E4">
            <wp:extent cx="5021580" cy="1287780"/>
            <wp:effectExtent l="0" t="0" r="7620" b="762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63" w:rsidRDefault="00207F63" w:rsidP="00207F63">
      <w:pPr>
        <w:spacing w:after="35" w:line="259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</w:p>
    <w:p w:rsidR="00207F63" w:rsidRPr="001C3EAC" w:rsidRDefault="00207F63" w:rsidP="00207F63">
      <w:pPr>
        <w:spacing w:after="35" w:line="259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  <w:r w:rsidRPr="001C3EAC">
        <w:rPr>
          <w:rFonts w:eastAsia="Times New Roman"/>
          <w:bCs/>
          <w:color w:val="000000"/>
          <w:sz w:val="28"/>
          <w:szCs w:val="18"/>
        </w:rPr>
        <w:t xml:space="preserve">Проверить результат настроек </w:t>
      </w: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  <w:r w:rsidRPr="001C3EAC"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273C11D0" wp14:editId="46842750">
            <wp:extent cx="3009900" cy="2583180"/>
            <wp:effectExtent l="0" t="0" r="0" b="7620"/>
            <wp:docPr id="450" name="Picture 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</w:p>
    <w:p w:rsidR="00207F63" w:rsidRPr="001C3EAC" w:rsidRDefault="00207F63" w:rsidP="00207F63">
      <w:pPr>
        <w:spacing w:after="35" w:line="259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  <w:r w:rsidRPr="001C3EAC">
        <w:rPr>
          <w:rFonts w:eastAsia="Times New Roman"/>
          <w:bCs/>
          <w:color w:val="000000"/>
          <w:sz w:val="28"/>
          <w:szCs w:val="18"/>
        </w:rPr>
        <w:t xml:space="preserve">Настроить </w:t>
      </w:r>
      <w:proofErr w:type="spellStart"/>
      <w:r w:rsidRPr="001C3EAC">
        <w:rPr>
          <w:rFonts w:eastAsia="Times New Roman"/>
          <w:bCs/>
          <w:color w:val="000000"/>
          <w:sz w:val="28"/>
          <w:szCs w:val="18"/>
        </w:rPr>
        <w:t>loopback</w:t>
      </w:r>
      <w:proofErr w:type="spellEnd"/>
      <w:r w:rsidRPr="001C3EAC">
        <w:rPr>
          <w:rFonts w:eastAsia="Times New Roman"/>
          <w:bCs/>
          <w:color w:val="000000"/>
          <w:sz w:val="28"/>
          <w:szCs w:val="18"/>
        </w:rPr>
        <w:t xml:space="preserve"> интерфейс на R3 </w:t>
      </w: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</w:p>
    <w:p w:rsidR="00207F63" w:rsidRPr="001C3EAC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  <w:r w:rsidRPr="001C3EAC">
        <w:rPr>
          <w:rFonts w:ascii="Calibri" w:eastAsia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56E4FE3B" wp14:editId="29F9F2EE">
            <wp:extent cx="5572760" cy="2257298"/>
            <wp:effectExtent l="0" t="0" r="0" b="0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225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63" w:rsidRDefault="00207F63" w:rsidP="00207F63">
      <w:pPr>
        <w:spacing w:after="35" w:line="259" w:lineRule="auto"/>
        <w:jc w:val="both"/>
        <w:rPr>
          <w:rFonts w:eastAsia="Times New Roman"/>
          <w:bCs/>
          <w:color w:val="000000"/>
          <w:sz w:val="28"/>
          <w:szCs w:val="18"/>
        </w:rPr>
      </w:pPr>
    </w:p>
    <w:p w:rsidR="00207F63" w:rsidRDefault="00207F63" w:rsidP="00207F63">
      <w:pPr>
        <w:spacing w:after="35" w:line="259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  <w:r>
        <w:rPr>
          <w:rFonts w:eastAsia="Times New Roman"/>
          <w:bCs/>
          <w:color w:val="000000"/>
          <w:sz w:val="28"/>
          <w:szCs w:val="18"/>
        </w:rPr>
        <w:t>Настроить протокол OSPF на R3</w:t>
      </w: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  <w:r w:rsidRPr="001C3EAC"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74E95199" wp14:editId="35EC632D">
            <wp:extent cx="4343400" cy="1699260"/>
            <wp:effectExtent l="0" t="0" r="0" b="0"/>
            <wp:docPr id="559" name="Picture 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313" cy="169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4"/>
          <w:szCs w:val="16"/>
        </w:rPr>
      </w:pP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4"/>
          <w:szCs w:val="16"/>
        </w:rPr>
      </w:pPr>
      <w:r>
        <w:rPr>
          <w:noProof/>
        </w:rPr>
        <w:drawing>
          <wp:inline distT="0" distB="0" distL="0" distR="0" wp14:anchorId="48A59448" wp14:editId="13366D51">
            <wp:extent cx="2994660" cy="2263140"/>
            <wp:effectExtent l="0" t="0" r="0" b="3810"/>
            <wp:docPr id="561" name="Picture 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56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5274" cy="226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63" w:rsidRDefault="00207F63" w:rsidP="00207F63">
      <w:pPr>
        <w:spacing w:after="35" w:line="259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</w:p>
    <w:p w:rsidR="00207F63" w:rsidRPr="00953D78" w:rsidRDefault="00207F63" w:rsidP="00207F63">
      <w:pPr>
        <w:spacing w:after="35" w:line="259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eastAsia="Times New Roman"/>
          <w:bCs/>
          <w:color w:val="000000"/>
          <w:sz w:val="28"/>
          <w:szCs w:val="18"/>
        </w:rPr>
        <w:t xml:space="preserve">Проверить работу сети. </w:t>
      </w:r>
    </w:p>
    <w:p w:rsidR="00207F63" w:rsidRDefault="00207F63" w:rsidP="00207F63">
      <w:pPr>
        <w:spacing w:after="35" w:line="259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eastAsia="Times New Roman"/>
          <w:bCs/>
          <w:color w:val="000000"/>
          <w:sz w:val="28"/>
          <w:szCs w:val="18"/>
        </w:rPr>
        <w:t xml:space="preserve">Убедиться, что роутер R3 видит R2 и R1 </w:t>
      </w: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ascii="Calibri" w:eastAsia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2A0C8A21" wp14:editId="3E1BD554">
            <wp:extent cx="5400675" cy="1076325"/>
            <wp:effectExtent l="0" t="0" r="0" b="0"/>
            <wp:docPr id="659" name="Picture 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Picture 65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63" w:rsidRDefault="00207F63" w:rsidP="00207F63">
      <w:pPr>
        <w:spacing w:after="35" w:line="259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</w:p>
    <w:p w:rsidR="00207F63" w:rsidRDefault="00207F63" w:rsidP="00207F63">
      <w:pPr>
        <w:spacing w:after="35" w:line="259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eastAsia="Times New Roman"/>
          <w:bCs/>
          <w:color w:val="000000"/>
          <w:sz w:val="28"/>
          <w:szCs w:val="18"/>
        </w:rPr>
        <w:t xml:space="preserve">Просмотреть таблицу маршрутизации для R3 </w:t>
      </w:r>
    </w:p>
    <w:p w:rsidR="00207F63" w:rsidRDefault="00207F63" w:rsidP="00207F63">
      <w:pPr>
        <w:spacing w:after="35" w:line="259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4CD3B9FA" wp14:editId="71928A14">
            <wp:extent cx="5082540" cy="3063240"/>
            <wp:effectExtent l="0" t="0" r="3810" b="381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63" w:rsidRDefault="00207F63" w:rsidP="00207F63">
      <w:pPr>
        <w:spacing w:after="35" w:line="259" w:lineRule="auto"/>
        <w:rPr>
          <w:rFonts w:eastAsia="Times New Roman"/>
          <w:bCs/>
          <w:color w:val="000000"/>
          <w:sz w:val="28"/>
          <w:szCs w:val="18"/>
        </w:rPr>
      </w:pPr>
    </w:p>
    <w:p w:rsidR="00207F63" w:rsidRPr="00953D78" w:rsidRDefault="00207F63" w:rsidP="00207F63">
      <w:pPr>
        <w:spacing w:after="35" w:line="360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eastAsia="Times New Roman"/>
          <w:bCs/>
          <w:color w:val="000000"/>
          <w:sz w:val="28"/>
          <w:szCs w:val="18"/>
        </w:rPr>
        <w:t>В этой таблице запись с буквой «О» говорит о том, что данный маршрут прописан протоколом OSPF. Сеть 192.168.1.0 доступна для R3 через адрес 10.10.11.1 (это порт gig0/</w:t>
      </w:r>
      <w:proofErr w:type="gramStart"/>
      <w:r w:rsidRPr="00953D78">
        <w:rPr>
          <w:rFonts w:eastAsia="Times New Roman"/>
          <w:bCs/>
          <w:color w:val="000000"/>
          <w:sz w:val="28"/>
          <w:szCs w:val="18"/>
        </w:rPr>
        <w:t>1  маршрутизатора</w:t>
      </w:r>
      <w:proofErr w:type="gramEnd"/>
      <w:r w:rsidRPr="00953D78">
        <w:rPr>
          <w:rFonts w:eastAsia="Times New Roman"/>
          <w:bCs/>
          <w:color w:val="000000"/>
          <w:sz w:val="28"/>
          <w:szCs w:val="18"/>
        </w:rPr>
        <w:t xml:space="preserve"> R1). Аналогично, сеть 192.168.2.0 доступна для R3 через адрес 10.10.12.1 (это порт gig0/1 маршрутизатора R2).  </w:t>
      </w:r>
    </w:p>
    <w:p w:rsidR="00207F63" w:rsidRDefault="00207F63" w:rsidP="00207F63">
      <w:pPr>
        <w:spacing w:after="35" w:line="360" w:lineRule="auto"/>
        <w:ind w:firstLine="709"/>
        <w:jc w:val="both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eastAsia="Times New Roman"/>
          <w:bCs/>
          <w:color w:val="000000"/>
          <w:sz w:val="28"/>
          <w:szCs w:val="18"/>
        </w:rPr>
        <w:t xml:space="preserve">Проверить доступность разных сетей </w:t>
      </w:r>
    </w:p>
    <w:p w:rsidR="00207F63" w:rsidRDefault="00207F63" w:rsidP="00207F63">
      <w:pPr>
        <w:spacing w:after="35" w:line="360" w:lineRule="auto"/>
        <w:ind w:firstLine="709"/>
        <w:jc w:val="center"/>
        <w:rPr>
          <w:rFonts w:eastAsia="Times New Roman"/>
          <w:bCs/>
          <w:color w:val="000000"/>
          <w:sz w:val="28"/>
          <w:szCs w:val="18"/>
        </w:rPr>
      </w:pPr>
      <w:r w:rsidRPr="00953D78"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1DC80E70" wp14:editId="1EDEAB31">
            <wp:extent cx="4902200" cy="2057400"/>
            <wp:effectExtent l="0" t="0" r="0" b="0"/>
            <wp:docPr id="753" name="Picture 7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Picture 75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1180" cy="20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63" w:rsidRDefault="00207F63" w:rsidP="00207F63">
      <w:pPr>
        <w:keepNext/>
        <w:keepLines/>
        <w:spacing w:after="5" w:line="271" w:lineRule="auto"/>
        <w:ind w:left="739" w:right="564" w:firstLine="709"/>
        <w:outlineLvl w:val="1"/>
        <w:rPr>
          <w:rFonts w:eastAsia="Times New Roman"/>
          <w:b/>
          <w:color w:val="000000"/>
          <w:sz w:val="32"/>
        </w:rPr>
      </w:pPr>
    </w:p>
    <w:p w:rsidR="00207F63" w:rsidRPr="00A2667E" w:rsidRDefault="00207F63" w:rsidP="00207F63">
      <w:pPr>
        <w:keepNext/>
        <w:keepLines/>
        <w:spacing w:after="5" w:line="271" w:lineRule="auto"/>
        <w:ind w:right="564" w:firstLine="709"/>
        <w:outlineLvl w:val="1"/>
        <w:rPr>
          <w:rFonts w:eastAsia="Times New Roman"/>
          <w:b/>
          <w:color w:val="000000"/>
          <w:sz w:val="32"/>
        </w:rPr>
      </w:pPr>
      <w:r>
        <w:rPr>
          <w:rFonts w:eastAsia="Times New Roman"/>
          <w:b/>
          <w:color w:val="000000"/>
          <w:sz w:val="32"/>
        </w:rPr>
        <w:t>3</w:t>
      </w:r>
      <w:r w:rsidRPr="008705C8">
        <w:rPr>
          <w:rFonts w:eastAsia="Times New Roman"/>
          <w:b/>
          <w:color w:val="000000"/>
          <w:sz w:val="32"/>
        </w:rPr>
        <w:t xml:space="preserve">. КОНТРОЛЬНЫЕ ВОПРОСЫ </w:t>
      </w:r>
    </w:p>
    <w:p w:rsidR="00207F63" w:rsidRPr="00A2667E" w:rsidRDefault="00207F63" w:rsidP="00207F63">
      <w:pPr>
        <w:pStyle w:val="af2"/>
        <w:tabs>
          <w:tab w:val="left" w:pos="3975"/>
        </w:tabs>
        <w:spacing w:after="20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2667E">
        <w:rPr>
          <w:sz w:val="28"/>
          <w:szCs w:val="28"/>
        </w:rPr>
        <w:t>Каким образом выполнить конфигурирование протокола OSPF?</w:t>
      </w:r>
    </w:p>
    <w:p w:rsidR="00207F63" w:rsidRPr="00A2667E" w:rsidRDefault="00207F63" w:rsidP="00207F63">
      <w:pPr>
        <w:pStyle w:val="af2"/>
        <w:tabs>
          <w:tab w:val="left" w:pos="3975"/>
        </w:tabs>
        <w:spacing w:after="20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2667E">
        <w:rPr>
          <w:sz w:val="28"/>
          <w:szCs w:val="28"/>
        </w:rPr>
        <w:t xml:space="preserve">Для чего предназначен интерфейс </w:t>
      </w:r>
      <w:proofErr w:type="spellStart"/>
      <w:r w:rsidRPr="00A2667E">
        <w:rPr>
          <w:sz w:val="28"/>
          <w:szCs w:val="28"/>
        </w:rPr>
        <w:t>loopback</w:t>
      </w:r>
      <w:proofErr w:type="spellEnd"/>
      <w:r w:rsidRPr="00A2667E">
        <w:rPr>
          <w:sz w:val="28"/>
          <w:szCs w:val="28"/>
        </w:rPr>
        <w:t>?</w:t>
      </w:r>
    </w:p>
    <w:p w:rsidR="00207F63" w:rsidRPr="00A2667E" w:rsidRDefault="00207F63" w:rsidP="00207F63">
      <w:pPr>
        <w:pStyle w:val="af2"/>
        <w:tabs>
          <w:tab w:val="left" w:pos="3975"/>
        </w:tabs>
        <w:spacing w:after="20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2667E">
        <w:rPr>
          <w:sz w:val="28"/>
          <w:szCs w:val="28"/>
        </w:rPr>
        <w:t>Для чего предназначен протокол OSPF?</w:t>
      </w:r>
    </w:p>
    <w:p w:rsidR="00207F63" w:rsidRPr="00A2667E" w:rsidRDefault="00207F63" w:rsidP="00207F63">
      <w:pPr>
        <w:pStyle w:val="af2"/>
        <w:tabs>
          <w:tab w:val="left" w:pos="3975"/>
        </w:tabs>
        <w:spacing w:after="20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2667E">
        <w:rPr>
          <w:sz w:val="28"/>
          <w:szCs w:val="28"/>
        </w:rPr>
        <w:t>Какие базы данных формирует протокол OSPF?</w:t>
      </w:r>
    </w:p>
    <w:p w:rsidR="00207F63" w:rsidRPr="00A2667E" w:rsidRDefault="00207F63" w:rsidP="00207F63">
      <w:pPr>
        <w:pStyle w:val="af2"/>
        <w:tabs>
          <w:tab w:val="left" w:pos="3975"/>
        </w:tabs>
        <w:spacing w:after="20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2667E">
        <w:rPr>
          <w:sz w:val="28"/>
          <w:szCs w:val="28"/>
        </w:rPr>
        <w:t>Какие существуют области функционирования протокола OSPF?</w:t>
      </w:r>
    </w:p>
    <w:p w:rsidR="00471123" w:rsidRPr="00103E73" w:rsidRDefault="00471123" w:rsidP="00471123">
      <w:pPr>
        <w:spacing w:line="276" w:lineRule="auto"/>
        <w:ind w:firstLine="709"/>
        <w:jc w:val="both"/>
        <w:rPr>
          <w:sz w:val="28"/>
        </w:rPr>
      </w:pPr>
      <w:bookmarkStart w:id="0" w:name="_GoBack"/>
      <w:bookmarkEnd w:id="0"/>
    </w:p>
    <w:sectPr w:rsidR="00471123" w:rsidRPr="00103E73" w:rsidSect="00070AE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851" w:right="624" w:bottom="1418" w:left="124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043" w:rsidRDefault="00392043">
      <w:r>
        <w:separator/>
      </w:r>
    </w:p>
  </w:endnote>
  <w:endnote w:type="continuationSeparator" w:id="0">
    <w:p w:rsidR="00392043" w:rsidRDefault="00392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B9674A" w:rsidP="00E839AF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9674A" w:rsidRDefault="00B9674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Pr="00FA7587" w:rsidRDefault="00B9674A" w:rsidP="00E839AF">
    <w:pPr>
      <w:pStyle w:val="a5"/>
      <w:framePr w:w="331" w:wrap="around" w:vAnchor="text" w:hAnchor="page" w:x="10966" w:y="103"/>
      <w:jc w:val="center"/>
      <w:rPr>
        <w:rStyle w:val="a4"/>
        <w:szCs w:val="28"/>
      </w:rPr>
    </w:pPr>
    <w:r w:rsidRPr="00FA7587">
      <w:rPr>
        <w:rStyle w:val="a4"/>
        <w:szCs w:val="28"/>
      </w:rPr>
      <w:fldChar w:fldCharType="begin"/>
    </w:r>
    <w:r w:rsidRPr="00FA7587">
      <w:rPr>
        <w:rStyle w:val="a4"/>
        <w:szCs w:val="28"/>
      </w:rPr>
      <w:instrText xml:space="preserve">PAGE  </w:instrText>
    </w:r>
    <w:r w:rsidRPr="00FA7587">
      <w:rPr>
        <w:rStyle w:val="a4"/>
        <w:szCs w:val="28"/>
      </w:rPr>
      <w:fldChar w:fldCharType="separate"/>
    </w:r>
    <w:r w:rsidR="00207F63">
      <w:rPr>
        <w:rStyle w:val="a4"/>
        <w:noProof/>
        <w:szCs w:val="28"/>
      </w:rPr>
      <w:t>2</w:t>
    </w:r>
    <w:r w:rsidRPr="00FA7587">
      <w:rPr>
        <w:rStyle w:val="a4"/>
        <w:szCs w:val="28"/>
      </w:rPr>
      <w:fldChar w:fldCharType="end"/>
    </w:r>
  </w:p>
  <w:p w:rsidR="00B9674A" w:rsidRDefault="00B9674A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4576D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9D3D946" wp14:editId="0F432CDF">
              <wp:simplePos x="0" y="0"/>
              <wp:positionH relativeFrom="column">
                <wp:posOffset>2389505</wp:posOffset>
              </wp:positionH>
              <wp:positionV relativeFrom="paragraph">
                <wp:posOffset>-487679</wp:posOffset>
              </wp:positionV>
              <wp:extent cx="2400300" cy="882650"/>
              <wp:effectExtent l="0" t="0" r="0" b="0"/>
              <wp:wrapNone/>
              <wp:docPr id="39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82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2860" w:rsidRDefault="00DA2860" w:rsidP="00103E73">
                          <w:pPr>
                            <w:spacing w:line="360" w:lineRule="auto"/>
                            <w:jc w:val="center"/>
                          </w:pPr>
                        </w:p>
                        <w:p w:rsidR="00BC4AE3" w:rsidRPr="00BC4AE3" w:rsidRDefault="00CF271F" w:rsidP="00103E73">
                          <w:pPr>
                            <w:spacing w:line="360" w:lineRule="auto"/>
                            <w:jc w:val="center"/>
                          </w:pPr>
                          <w:r>
                            <w:t>Практическая</w:t>
                          </w:r>
                          <w:r w:rsidR="00BC4AE3" w:rsidRPr="00BC4AE3">
                            <w:t xml:space="preserve"> работа № </w:t>
                          </w:r>
                          <w:r w:rsidR="00DA2860">
                            <w:t>7</w:t>
                          </w:r>
                          <w:r w:rsidR="00BC4AE3" w:rsidRPr="00BC4AE3">
                            <w:t>.</w:t>
                          </w:r>
                        </w:p>
                        <w:p w:rsidR="00BC4AE3" w:rsidRPr="00DA2860" w:rsidRDefault="00BC4AE3" w:rsidP="00366710">
                          <w:pPr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 w:rsidRPr="00DA2860">
                            <w:rPr>
                              <w:sz w:val="18"/>
                            </w:rPr>
                            <w:t>Тема: «</w:t>
                          </w:r>
                          <w:r w:rsidR="00DA2860" w:rsidRPr="00DA2860">
                            <w:rPr>
                              <w:sz w:val="18"/>
                            </w:rPr>
                            <w:t>Настройка маршрутизации по протоколу OSPF</w:t>
                          </w:r>
                          <w:r w:rsidRPr="00DA2860">
                            <w:rPr>
                              <w:sz w:val="18"/>
                            </w:rPr>
                            <w:t>»</w:t>
                          </w:r>
                        </w:p>
                        <w:p w:rsidR="00B9674A" w:rsidRPr="00103E73" w:rsidRDefault="00B9674A" w:rsidP="00B810C0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D3D946"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48" type="#_x0000_t202" style="position:absolute;margin-left:188.15pt;margin-top:-38.4pt;width:189pt;height:6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0ihwIAABk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" stroked="f">
              <v:textbox>
                <w:txbxContent>
                  <w:p w:rsidR="00DA2860" w:rsidRDefault="00DA2860" w:rsidP="00103E73">
                    <w:pPr>
                      <w:spacing w:line="360" w:lineRule="auto"/>
                      <w:jc w:val="center"/>
                    </w:pPr>
                  </w:p>
                  <w:p w:rsidR="00BC4AE3" w:rsidRPr="00BC4AE3" w:rsidRDefault="00CF271F" w:rsidP="00103E73">
                    <w:pPr>
                      <w:spacing w:line="360" w:lineRule="auto"/>
                      <w:jc w:val="center"/>
                    </w:pPr>
                    <w:r>
                      <w:t>Практическая</w:t>
                    </w:r>
                    <w:r w:rsidR="00BC4AE3" w:rsidRPr="00BC4AE3">
                      <w:t xml:space="preserve"> работа № </w:t>
                    </w:r>
                    <w:r w:rsidR="00DA2860">
                      <w:t>7</w:t>
                    </w:r>
                    <w:r w:rsidR="00BC4AE3" w:rsidRPr="00BC4AE3">
                      <w:t>.</w:t>
                    </w:r>
                  </w:p>
                  <w:p w:rsidR="00BC4AE3" w:rsidRPr="00DA2860" w:rsidRDefault="00BC4AE3" w:rsidP="00366710">
                    <w:pPr>
                      <w:spacing w:line="360" w:lineRule="auto"/>
                      <w:jc w:val="center"/>
                      <w:rPr>
                        <w:sz w:val="18"/>
                      </w:rPr>
                    </w:pPr>
                    <w:r w:rsidRPr="00DA2860">
                      <w:rPr>
                        <w:sz w:val="18"/>
                      </w:rPr>
                      <w:t>Тема: «</w:t>
                    </w:r>
                    <w:r w:rsidR="00DA2860" w:rsidRPr="00DA2860">
                      <w:rPr>
                        <w:sz w:val="18"/>
                      </w:rPr>
                      <w:t>Настройка маршрутизации по протоколу OSPF</w:t>
                    </w:r>
                    <w:r w:rsidRPr="00DA2860">
                      <w:rPr>
                        <w:sz w:val="18"/>
                      </w:rPr>
                      <w:t>»</w:t>
                    </w:r>
                  </w:p>
                  <w:p w:rsidR="00B9674A" w:rsidRPr="00103E73" w:rsidRDefault="00B9674A" w:rsidP="00B810C0">
                    <w:pPr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F2C7151" wp14:editId="1704216C">
              <wp:simplePos x="0" y="0"/>
              <wp:positionH relativeFrom="column">
                <wp:posOffset>4845685</wp:posOffset>
              </wp:positionH>
              <wp:positionV relativeFrom="paragraph">
                <wp:posOffset>-133985</wp:posOffset>
              </wp:positionV>
              <wp:extent cx="1557655" cy="515620"/>
              <wp:effectExtent l="0" t="0" r="0" b="0"/>
              <wp:wrapNone/>
              <wp:docPr id="42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7655" cy="515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proofErr w:type="spellStart"/>
                          <w:r w:rsidRPr="004576D4">
                            <w:rPr>
                              <w:iCs/>
                            </w:rPr>
                            <w:t>ИСОиП</w:t>
                          </w:r>
                          <w:proofErr w:type="spellEnd"/>
                          <w:r w:rsidRPr="004576D4">
                            <w:rPr>
                              <w:iCs/>
                            </w:rPr>
                            <w:t xml:space="preserve">(ф)ДГТУ </w:t>
                          </w:r>
                        </w:p>
                        <w:p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>ИСТ-</w:t>
                          </w:r>
                          <w:r w:rsidR="00134D4C" w:rsidRPr="004576D4">
                            <w:rPr>
                              <w:iCs/>
                            </w:rPr>
                            <w:t>Tb</w:t>
                          </w:r>
                          <w:r w:rsidR="008C735E" w:rsidRPr="004576D4">
                            <w:rPr>
                              <w:iCs/>
                            </w:rPr>
                            <w:t>2</w:t>
                          </w:r>
                          <w:r w:rsidRPr="004576D4">
                            <w:rPr>
                              <w:iCs/>
                            </w:rPr>
                            <w:t>1</w:t>
                          </w:r>
                        </w:p>
                        <w:p w:rsidR="00B9674A" w:rsidRPr="006F4560" w:rsidRDefault="00B9674A" w:rsidP="00BD3A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2C7151" id="Text Box 116" o:spid="_x0000_s1049" type="#_x0000_t202" style="position:absolute;margin-left:381.55pt;margin-top:-10.55pt;width:122.65pt;height:4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" stroked="f">
              <v:textbox>
                <w:txbxContent>
                  <w:p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proofErr w:type="spellStart"/>
                    <w:r w:rsidRPr="004576D4">
                      <w:rPr>
                        <w:iCs/>
                      </w:rPr>
                      <w:t>ИСОиП</w:t>
                    </w:r>
                    <w:proofErr w:type="spellEnd"/>
                    <w:r w:rsidRPr="004576D4">
                      <w:rPr>
                        <w:iCs/>
                      </w:rPr>
                      <w:t xml:space="preserve">(ф)ДГТУ </w:t>
                    </w:r>
                  </w:p>
                  <w:p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>ИСТ-</w:t>
                    </w:r>
                    <w:r w:rsidR="00134D4C" w:rsidRPr="004576D4">
                      <w:rPr>
                        <w:iCs/>
                      </w:rPr>
                      <w:t>Tb</w:t>
                    </w:r>
                    <w:r w:rsidR="008C735E" w:rsidRPr="004576D4">
                      <w:rPr>
                        <w:iCs/>
                      </w:rPr>
                      <w:t>2</w:t>
                    </w:r>
                    <w:r w:rsidRPr="004576D4">
                      <w:rPr>
                        <w:iCs/>
                      </w:rPr>
                      <w:t>1</w:t>
                    </w:r>
                  </w:p>
                  <w:p w:rsidR="00B9674A" w:rsidRPr="006F4560" w:rsidRDefault="00B9674A" w:rsidP="00BD3A32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482DC6B" wp14:editId="7B4EA07A">
              <wp:simplePos x="0" y="0"/>
              <wp:positionH relativeFrom="column">
                <wp:posOffset>6086475</wp:posOffset>
              </wp:positionH>
              <wp:positionV relativeFrom="paragraph">
                <wp:posOffset>-328295</wp:posOffset>
              </wp:positionV>
              <wp:extent cx="274320" cy="274320"/>
              <wp:effectExtent l="0" t="0" r="0" b="0"/>
              <wp:wrapNone/>
              <wp:docPr id="4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D3A71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2DC6B" id="Text Box 75" o:spid="_x0000_s1050" type="#_x0000_t202" style="position:absolute;margin-left:479.25pt;margin-top:-25.85pt;width:21.6pt;height:21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" stroked="f">
              <v:fill opacity="32896f"/>
              <v:textbox inset="0,0,0,0">
                <w:txbxContent>
                  <w:p w:rsidR="00B9674A" w:rsidRPr="008D3A71" w:rsidRDefault="00B9674A">
                    <w:pPr>
                      <w:rPr>
                        <w:iCs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26F5D96" wp14:editId="5566014F">
              <wp:simplePos x="0" y="0"/>
              <wp:positionH relativeFrom="column">
                <wp:posOffset>5386070</wp:posOffset>
              </wp:positionH>
              <wp:positionV relativeFrom="paragraph">
                <wp:posOffset>-328295</wp:posOffset>
              </wp:positionV>
              <wp:extent cx="274320" cy="172720"/>
              <wp:effectExtent l="0" t="0" r="0" b="0"/>
              <wp:wrapNone/>
              <wp:docPr id="4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    </w:t>
                          </w:r>
                          <w:r w:rsidRPr="008B6420">
                            <w:rPr>
                              <w:iCs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5D96" id="Text Box 74" o:spid="_x0000_s1051" type="#_x0000_t202" style="position:absolute;margin-left:424.1pt;margin-top:-25.85pt;width:21.6pt;height:13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" stroked="f">
              <v:fill opacity="32896f"/>
              <v:textbox inset="0,0,0,0">
                <w:txbxContent>
                  <w:p w:rsidR="00B9674A" w:rsidRPr="008B6420" w:rsidRDefault="00B9674A">
                    <w:pPr>
                      <w:rPr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 xml:space="preserve">    </w:t>
                    </w:r>
                    <w:r w:rsidRPr="008B6420">
                      <w:rPr>
                        <w:iCs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85FD931" wp14:editId="701C1B2B">
              <wp:simplePos x="0" y="0"/>
              <wp:positionH relativeFrom="column">
                <wp:posOffset>543560</wp:posOffset>
              </wp:positionH>
              <wp:positionV relativeFrom="paragraph">
                <wp:posOffset>-514985</wp:posOffset>
              </wp:positionV>
              <wp:extent cx="986790" cy="163830"/>
              <wp:effectExtent l="0" t="0" r="0" b="0"/>
              <wp:wrapNone/>
              <wp:docPr id="3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6790" cy="1638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663528" w:rsidRDefault="00F6244F">
                          <w:pPr>
                            <w:rPr>
                              <w:iCs/>
                            </w:rPr>
                          </w:pPr>
                          <w:proofErr w:type="spellStart"/>
                          <w:r>
                            <w:rPr>
                              <w:iCs/>
                            </w:rPr>
                            <w:t>Курлович</w:t>
                          </w:r>
                          <w:proofErr w:type="spellEnd"/>
                          <w:r>
                            <w:rPr>
                              <w:iCs/>
                            </w:rPr>
                            <w:t xml:space="preserve"> С.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5FD931" id="Text Box 76" o:spid="_x0000_s1052" type="#_x0000_t202" style="position:absolute;margin-left:42.8pt;margin-top:-40.55pt;width:77.7pt;height:12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" stroked="f">
              <v:fill opacity="32896f"/>
              <v:textbox inset="0,0,0,0">
                <w:txbxContent>
                  <w:p w:rsidR="00B9674A" w:rsidRPr="00663528" w:rsidRDefault="00F6244F">
                    <w:pPr>
                      <w:rPr>
                        <w:iCs/>
                      </w:rPr>
                    </w:pPr>
                    <w:proofErr w:type="spellStart"/>
                    <w:r>
                      <w:rPr>
                        <w:iCs/>
                      </w:rPr>
                      <w:t>Курлович</w:t>
                    </w:r>
                    <w:proofErr w:type="spellEnd"/>
                    <w:r>
                      <w:rPr>
                        <w:iCs/>
                      </w:rPr>
                      <w:t xml:space="preserve"> С. В.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14B2FD2" wp14:editId="3C762DAF">
              <wp:simplePos x="0" y="0"/>
              <wp:positionH relativeFrom="column">
                <wp:posOffset>2448560</wp:posOffset>
              </wp:positionH>
              <wp:positionV relativeFrom="paragraph">
                <wp:posOffset>-1017905</wp:posOffset>
              </wp:positionV>
              <wp:extent cx="3840480" cy="36576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3528" w:rsidRPr="00C86265" w:rsidRDefault="004576D4" w:rsidP="0066352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ИКСИС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663528" w:rsidRPr="00663528">
                            <w:rPr>
                              <w:sz w:val="28"/>
                              <w:szCs w:val="28"/>
                            </w:rPr>
                            <w:t>09.03.</w:t>
                          </w:r>
                          <w:proofErr w:type="gramStart"/>
                          <w:r w:rsidR="00663528" w:rsidRPr="00663528">
                            <w:rPr>
                              <w:sz w:val="28"/>
                              <w:szCs w:val="28"/>
                            </w:rPr>
                            <w:t>02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8C735E">
                            <w:rPr>
                              <w:sz w:val="28"/>
                              <w:szCs w:val="28"/>
                            </w:rPr>
                            <w:t>12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0000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8C735E"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6D5F54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</w:p>
                        <w:p w:rsidR="00B9674A" w:rsidRPr="006A2B89" w:rsidRDefault="00B9674A" w:rsidP="00BD3A3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B2FD2" id="Text Box 114" o:spid="_x0000_s1053" type="#_x0000_t202" style="position:absolute;margin-left:192.8pt;margin-top:-80.15pt;width:302.4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" stroked="f">
              <v:textbox>
                <w:txbxContent>
                  <w:p w:rsidR="00663528" w:rsidRPr="00C86265" w:rsidRDefault="004576D4" w:rsidP="00663528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ИКСИС</w:t>
                    </w:r>
                    <w:r w:rsidR="00ED3BA5">
                      <w:rPr>
                        <w:sz w:val="28"/>
                        <w:szCs w:val="28"/>
                      </w:rPr>
                      <w:t>.</w:t>
                    </w:r>
                    <w:r w:rsidR="00663528" w:rsidRPr="00663528">
                      <w:rPr>
                        <w:sz w:val="28"/>
                        <w:szCs w:val="28"/>
                      </w:rPr>
                      <w:t>09.03.</w:t>
                    </w:r>
                    <w:proofErr w:type="gramStart"/>
                    <w:r w:rsidR="00663528" w:rsidRPr="00663528">
                      <w:rPr>
                        <w:sz w:val="28"/>
                        <w:szCs w:val="28"/>
                      </w:rPr>
                      <w:t>02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8C735E">
                      <w:rPr>
                        <w:sz w:val="28"/>
                        <w:szCs w:val="28"/>
                      </w:rPr>
                      <w:t>12</w:t>
                    </w:r>
                    <w:r w:rsidR="00ED3BA5">
                      <w:rPr>
                        <w:sz w:val="28"/>
                        <w:szCs w:val="28"/>
                      </w:rPr>
                      <w:t>0000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8C735E">
                      <w:rPr>
                        <w:sz w:val="28"/>
                        <w:szCs w:val="28"/>
                      </w:rPr>
                      <w:t>П</w:t>
                    </w:r>
                    <w:r w:rsidR="006D5F54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</w:p>
                  <w:p w:rsidR="00B9674A" w:rsidRPr="006A2B89" w:rsidRDefault="00B9674A" w:rsidP="00BD3A32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C3545D" wp14:editId="0C884529">
              <wp:simplePos x="0" y="0"/>
              <wp:positionH relativeFrom="column">
                <wp:posOffset>-104140</wp:posOffset>
              </wp:positionH>
              <wp:positionV relativeFrom="paragraph">
                <wp:posOffset>182245</wp:posOffset>
              </wp:positionV>
              <wp:extent cx="501650" cy="25527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У</w:t>
                          </w:r>
                          <w:r w:rsidRPr="00A01A64">
                            <w:rPr>
                              <w:iCs/>
                              <w:lang w:val="en-US"/>
                            </w:rPr>
                            <w:t>т</w:t>
                          </w:r>
                          <w:r w:rsidRPr="00A01A64">
                            <w:rPr>
                              <w:iCs/>
                            </w:rPr>
                            <w:t>в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3545D" id="Text Box 113" o:spid="_x0000_s1054" type="#_x0000_t202" style="position:absolute;margin-left:-8.2pt;margin-top:14.35pt;width:39.5pt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hHugIAAMM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У</w:t>
                    </w:r>
                    <w:r w:rsidRPr="00A01A64">
                      <w:rPr>
                        <w:iCs/>
                        <w:lang w:val="en-US"/>
                      </w:rPr>
                      <w:t>т</w:t>
                    </w:r>
                    <w:r w:rsidRPr="00A01A64">
                      <w:rPr>
                        <w:iCs/>
                      </w:rPr>
                      <w:t>в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D1F369" wp14:editId="2B73E1DB">
              <wp:simplePos x="0" y="0"/>
              <wp:positionH relativeFrom="column">
                <wp:posOffset>-176530</wp:posOffset>
              </wp:positionH>
              <wp:positionV relativeFrom="paragraph">
                <wp:posOffset>2540</wp:posOffset>
              </wp:positionV>
              <wp:extent cx="758825" cy="254635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A01A64">
                            <w:rPr>
                              <w:iCs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D1F369" id="Text Box 112" o:spid="_x0000_s1055" type="#_x0000_t202" style="position:absolute;margin-left:-13.9pt;margin-top:.2pt;width:59.7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3z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proofErr w:type="spellStart"/>
                    <w:proofErr w:type="gramStart"/>
                    <w:r w:rsidRPr="00A01A64">
                      <w:rPr>
                        <w:iCs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7AC58D1" wp14:editId="49D7FDA0">
              <wp:simplePos x="0" y="0"/>
              <wp:positionH relativeFrom="column">
                <wp:posOffset>-212725</wp:posOffset>
              </wp:positionH>
              <wp:positionV relativeFrom="paragraph">
                <wp:posOffset>-563880</wp:posOffset>
              </wp:positionV>
              <wp:extent cx="758825" cy="25527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r w:rsidRPr="00A01A64">
                            <w:rPr>
                              <w:iCs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AC58D1" id="Text Box 111" o:spid="_x0000_s1056" type="#_x0000_t202" style="position:absolute;margin-left:-16.75pt;margin-top:-44.4pt;width:59.7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/jvA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proofErr w:type="spellStart"/>
                    <w:r w:rsidRPr="00A01A64">
                      <w:rPr>
                        <w:iCs/>
                      </w:rPr>
                      <w:t>Разраб</w:t>
                    </w:r>
                    <w:proofErr w:type="spell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E29C9B3" wp14:editId="242BCB6B">
              <wp:simplePos x="0" y="0"/>
              <wp:positionH relativeFrom="column">
                <wp:posOffset>4990465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3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A2C8261" id="Line 1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95pt,-27.2pt" to="392.9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F279738" wp14:editId="6CE126E4">
              <wp:simplePos x="0" y="0"/>
              <wp:positionH relativeFrom="column">
                <wp:posOffset>5135245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2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BB13371" id="Line 10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35pt,-27.2pt" to="404.3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QzFAIAACo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49DFA15" wp14:editId="0B8FB7D9">
              <wp:simplePos x="0" y="0"/>
              <wp:positionH relativeFrom="column">
                <wp:posOffset>4665345</wp:posOffset>
              </wp:positionH>
              <wp:positionV relativeFrom="paragraph">
                <wp:posOffset>-563880</wp:posOffset>
              </wp:positionV>
              <wp:extent cx="577850" cy="218440"/>
              <wp:effectExtent l="0" t="0" r="0" b="0"/>
              <wp:wrapNone/>
              <wp:docPr id="31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DFA15" id="Text Box 108" o:spid="_x0000_s1057" type="#_x0000_t202" style="position:absolute;margin-left:367.35pt;margin-top:-44.4pt;width:45.5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" filled="f" stroked="f">
              <v:textbox>
                <w:txbxContent>
                  <w:p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8CA67F" wp14:editId="65DC257C">
              <wp:simplePos x="0" y="0"/>
              <wp:positionH relativeFrom="column">
                <wp:posOffset>5170805</wp:posOffset>
              </wp:positionH>
              <wp:positionV relativeFrom="paragraph">
                <wp:posOffset>-563880</wp:posOffset>
              </wp:positionV>
              <wp:extent cx="578485" cy="218440"/>
              <wp:effectExtent l="0" t="0" r="0" b="0"/>
              <wp:wrapNone/>
              <wp:docPr id="30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Лист</w:t>
                          </w:r>
                        </w:p>
                        <w:p w:rsidR="00B9674A" w:rsidRDefault="00B9674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A67F" id="Text Box 107" o:spid="_x0000_s1058" type="#_x0000_t202" style="position:absolute;margin-left:407.15pt;margin-top:-44.4pt;width:45.5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yvvAIAAMM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" filled="f" stroked="f">
              <v:textbox>
                <w:txbxContent>
                  <w:p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Лист</w:t>
                    </w:r>
                  </w:p>
                  <w:p w:rsidR="00B9674A" w:rsidRDefault="00B9674A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996ED99" wp14:editId="3E25E178">
              <wp:simplePos x="0" y="0"/>
              <wp:positionH relativeFrom="page">
                <wp:posOffset>5637530</wp:posOffset>
              </wp:positionH>
              <wp:positionV relativeFrom="page">
                <wp:posOffset>9750425</wp:posOffset>
              </wp:positionV>
              <wp:extent cx="1626235" cy="0"/>
              <wp:effectExtent l="0" t="0" r="0" b="0"/>
              <wp:wrapNone/>
              <wp:docPr id="29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0922807" id="Line 10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67.75pt" to="571.9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MB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479F18" wp14:editId="2CAF4824">
              <wp:simplePos x="0" y="0"/>
              <wp:positionH relativeFrom="page">
                <wp:posOffset>5637530</wp:posOffset>
              </wp:positionH>
              <wp:positionV relativeFrom="page">
                <wp:posOffset>9568815</wp:posOffset>
              </wp:positionV>
              <wp:extent cx="0" cy="911225"/>
              <wp:effectExtent l="0" t="0" r="0" b="0"/>
              <wp:wrapNone/>
              <wp:docPr id="28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12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005AD29" id="Line 10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53.45pt" to="443.9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6F608C" wp14:editId="5AD7C209">
              <wp:simplePos x="0" y="0"/>
              <wp:positionH relativeFrom="page">
                <wp:posOffset>6071235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27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094A996" id="Line 10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8.05pt,753.45pt" to="478.0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y+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B863810" wp14:editId="6721B938">
              <wp:simplePos x="0" y="0"/>
              <wp:positionH relativeFrom="column">
                <wp:posOffset>-104140</wp:posOffset>
              </wp:positionH>
              <wp:positionV relativeFrom="paragraph">
                <wp:posOffset>-1073785</wp:posOffset>
              </wp:positionV>
              <wp:extent cx="6576060" cy="0"/>
              <wp:effectExtent l="0" t="0" r="0" b="0"/>
              <wp:wrapNone/>
              <wp:docPr id="2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E6BFCDA" id="Line 10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84.55pt" to="509.6pt,-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dbFQ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-891540</wp:posOffset>
              </wp:positionV>
              <wp:extent cx="2456815" cy="0"/>
              <wp:effectExtent l="0" t="0" r="0" b="0"/>
              <wp:wrapNone/>
              <wp:docPr id="25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4221416" id="Line 10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70.2pt" to="185.25pt,-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-709295</wp:posOffset>
              </wp:positionV>
              <wp:extent cx="2456815" cy="0"/>
              <wp:effectExtent l="0" t="0" r="0" b="0"/>
              <wp:wrapNone/>
              <wp:docPr id="24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40C23E7" id="Line 10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55.85pt" to="185.25pt,-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8g8FQIAACw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3144520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3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440FDE8" id="Line 10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7.6pt,710.4pt" to="247.6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2783205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2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6EA353F" id="Line 9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9.15pt,710.4pt" to="219.1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dQ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1301750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1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35A1603" id="Line 9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2.5pt,710.4pt" to="102.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5x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-162560</wp:posOffset>
              </wp:positionV>
              <wp:extent cx="2456815" cy="0"/>
              <wp:effectExtent l="0" t="0" r="0" b="0"/>
              <wp:wrapNone/>
              <wp:docPr id="20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EEF9A75" id="Line 9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12.8pt" to="185.2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Ua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-345440</wp:posOffset>
              </wp:positionV>
              <wp:extent cx="2456815" cy="0"/>
              <wp:effectExtent l="0" t="0" r="0" b="0"/>
              <wp:wrapNone/>
              <wp:docPr id="19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D6A2539" id="Line 9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27.2pt" to="185.25pt,-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pG1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-222250</wp:posOffset>
              </wp:positionH>
              <wp:positionV relativeFrom="paragraph">
                <wp:posOffset>-747395</wp:posOffset>
              </wp:positionV>
              <wp:extent cx="456565" cy="218440"/>
              <wp:effectExtent l="0" t="0" r="0" b="0"/>
              <wp:wrapNone/>
              <wp:docPr id="18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</w:t>
                          </w:r>
                          <w:proofErr w:type="spellStart"/>
                          <w:r w:rsidRPr="00A01A64">
                            <w:rPr>
                              <w:iCs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5" o:spid="_x0000_s1059" type="#_x0000_t202" style="position:absolute;margin-left:-17.5pt;margin-top:-58.85pt;width:35.95pt;height:1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  <w:r>
                      <w:rPr>
                        <w:sz w:val="16"/>
                      </w:rPr>
                      <w:t xml:space="preserve">  </w:t>
                    </w:r>
                    <w:proofErr w:type="spellStart"/>
                    <w:r w:rsidRPr="00A01A64">
                      <w:rPr>
                        <w:iCs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59055</wp:posOffset>
              </wp:positionH>
              <wp:positionV relativeFrom="paragraph">
                <wp:posOffset>-738505</wp:posOffset>
              </wp:positionV>
              <wp:extent cx="506095" cy="214630"/>
              <wp:effectExtent l="0" t="0" r="0" b="0"/>
              <wp:wrapNone/>
              <wp:docPr id="17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pStyle w:val="9"/>
                            <w:rPr>
                              <w:i w:val="0"/>
                              <w:lang w:val="en-US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4" o:spid="_x0000_s1060" type="#_x0000_t202" style="position:absolute;margin-left:4.65pt;margin-top:-58.15pt;width:39.85pt;height:16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i1ug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" filled="f" stroked="f">
              <v:textbox>
                <w:txbxContent>
                  <w:p w:rsidR="00B9674A" w:rsidRPr="00A01A64" w:rsidRDefault="00B9674A">
                    <w:pPr>
                      <w:pStyle w:val="9"/>
                      <w:rPr>
                        <w:i w:val="0"/>
                        <w:lang w:val="en-US"/>
                      </w:rPr>
                    </w:pPr>
                    <w:r w:rsidRPr="00A01A64">
                      <w:rPr>
                        <w:i w:val="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509905</wp:posOffset>
              </wp:positionH>
              <wp:positionV relativeFrom="paragraph">
                <wp:posOffset>-745490</wp:posOffset>
              </wp:positionV>
              <wp:extent cx="795020" cy="218440"/>
              <wp:effectExtent l="0" t="0" r="0" b="0"/>
              <wp:wrapNone/>
              <wp:docPr id="16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3" o:spid="_x0000_s1061" type="#_x0000_t202" style="position:absolute;margin-left:40.15pt;margin-top:-58.7pt;width:62.6pt;height:17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yeug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" filled="f" stroked="f">
              <v:textbox>
                <w:txbxContent>
                  <w:p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1268730</wp:posOffset>
              </wp:positionH>
              <wp:positionV relativeFrom="paragraph">
                <wp:posOffset>-745490</wp:posOffset>
              </wp:positionV>
              <wp:extent cx="758825" cy="254635"/>
              <wp:effectExtent l="0" t="0" r="0" b="0"/>
              <wp:wrapNone/>
              <wp:docPr id="1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sz w:val="16"/>
                            </w:rPr>
                            <w:t xml:space="preserve">   </w:t>
                          </w:r>
                          <w:r w:rsidRPr="00A01A64">
                            <w:rPr>
                              <w:iCs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62" type="#_x0000_t202" style="position:absolute;margin-left:99.9pt;margin-top:-58.7pt;width:59.75pt;height: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9y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" filled="f" stroked="f">
              <v:textbox>
                <w:txbxContent>
                  <w:p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sz w:val="16"/>
                      </w:rPr>
                      <w:t xml:space="preserve">   </w:t>
                    </w:r>
                    <w:r w:rsidRPr="00A01A64">
                      <w:rPr>
                        <w:iCs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1882775</wp:posOffset>
              </wp:positionH>
              <wp:positionV relativeFrom="paragraph">
                <wp:posOffset>-745490</wp:posOffset>
              </wp:positionV>
              <wp:extent cx="506095" cy="218440"/>
              <wp:effectExtent l="0" t="0" r="0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63" type="#_x0000_t202" style="position:absolute;margin-left:148.25pt;margin-top:-58.7pt;width:39.85pt;height:1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Q0ugIAAMI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" filled="f" stroked="f">
              <v:textbox>
                <w:txbxContent>
                  <w:p w:rsidR="00B9674A" w:rsidRPr="00A01A64" w:rsidRDefault="00B9674A">
                    <w:pPr>
                      <w:pStyle w:val="9"/>
                      <w:rPr>
                        <w:i w:val="0"/>
                      </w:rPr>
                    </w:pPr>
                    <w:r w:rsidRPr="00A01A64">
                      <w:rPr>
                        <w:i w:val="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5821680</wp:posOffset>
              </wp:positionH>
              <wp:positionV relativeFrom="paragraph">
                <wp:posOffset>-563880</wp:posOffset>
              </wp:positionV>
              <wp:extent cx="623570" cy="218440"/>
              <wp:effectExtent l="0" t="0" r="0" b="0"/>
              <wp:wrapNone/>
              <wp:docPr id="13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5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jc w:val="right"/>
                            <w:rPr>
                              <w:iCs/>
                            </w:rPr>
                          </w:pPr>
                          <w:r w:rsidRPr="008B6420">
                            <w:rPr>
                              <w:iCs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64" type="#_x0000_t202" style="position:absolute;margin-left:458.4pt;margin-top:-44.4pt;width:49.1pt;height:17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2Euw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" filled="f" stroked="f">
              <v:textbox>
                <w:txbxContent>
                  <w:p w:rsidR="00B9674A" w:rsidRPr="008B6420" w:rsidRDefault="00B9674A">
                    <w:pPr>
                      <w:jc w:val="right"/>
                      <w:rPr>
                        <w:iCs/>
                      </w:rPr>
                    </w:pPr>
                    <w:r w:rsidRPr="008B6420">
                      <w:rPr>
                        <w:iCs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5637530</wp:posOffset>
              </wp:positionH>
              <wp:positionV relativeFrom="page">
                <wp:posOffset>9933305</wp:posOffset>
              </wp:positionV>
              <wp:extent cx="1626235" cy="0"/>
              <wp:effectExtent l="0" t="0" r="0" b="0"/>
              <wp:wrapNone/>
              <wp:docPr id="12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DC230F8" id="Line 8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82.15pt" to="571.9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NI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10315575</wp:posOffset>
              </wp:positionV>
              <wp:extent cx="2443480" cy="0"/>
              <wp:effectExtent l="0" t="0" r="0" b="0"/>
              <wp:wrapNone/>
              <wp:docPr id="11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B1B9A40" id="Line 8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12.25pt" to="246.25pt,8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3zEwIAACo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10134600</wp:posOffset>
              </wp:positionV>
              <wp:extent cx="2443480" cy="0"/>
              <wp:effectExtent l="0" t="0" r="0" b="0"/>
              <wp:wrapNone/>
              <wp:docPr id="10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CD11097" id="Line 8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798pt" to="246.25pt,7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oi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fwy96Y0rIKRSWxuqoyf1ap41/e6Q0lVL1J5Hjm9nA3lZyEjepYSNM3DDrv+iGcSQg9ex&#10;UafGdgESWoBOUY/zTQ9+8ojC4STPH/I58KK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2205355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711BD18" id="Line 86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65pt,710.4pt" to="173.6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TsGQIAADQ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976630</wp:posOffset>
              </wp:positionH>
              <wp:positionV relativeFrom="page">
                <wp:posOffset>9022080</wp:posOffset>
              </wp:positionV>
              <wp:extent cx="0" cy="543560"/>
              <wp:effectExtent l="0" t="0" r="0" b="0"/>
              <wp:wrapNone/>
              <wp:docPr id="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5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AB28C92" id="Line 8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9pt,710.4pt" to="76.9pt,7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nn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6577330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4D600DA" id="Line 8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7.9pt,753.45pt" to="517.9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qEQEwIAACk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687705</wp:posOffset>
              </wp:positionH>
              <wp:positionV relativeFrom="page">
                <wp:posOffset>9568815</wp:posOffset>
              </wp:positionV>
              <wp:extent cx="6576060" cy="0"/>
              <wp:effectExtent l="0" t="0" r="0" b="0"/>
              <wp:wrapNone/>
              <wp:docPr id="6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FD0903D" id="Line 8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15pt,753.45pt" to="571.95pt,7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h7FAIAACo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10496550</wp:posOffset>
              </wp:positionV>
              <wp:extent cx="6576695" cy="0"/>
              <wp:effectExtent l="0" t="0" r="0" b="0"/>
              <wp:wrapNone/>
              <wp:docPr id="5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6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D3BE5B2" id="Line 8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26.5pt" to="571.7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ud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-256540</wp:posOffset>
              </wp:positionH>
              <wp:positionV relativeFrom="paragraph">
                <wp:posOffset>-351155</wp:posOffset>
              </wp:positionV>
              <wp:extent cx="758825" cy="257175"/>
              <wp:effectExtent l="0" t="0" r="0" b="0"/>
              <wp:wrapNone/>
              <wp:docPr id="4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right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proofErr w:type="spellStart"/>
                          <w:r w:rsidRPr="00A01A64">
                            <w:rPr>
                              <w:iCs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65" type="#_x0000_t202" style="position:absolute;margin-left:-20.2pt;margin-top:-27.65pt;width:59.75pt;height:20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g8m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" filled="f" stroked="f">
              <v:textbox>
                <w:txbxContent>
                  <w:p w:rsidR="00B9674A" w:rsidRDefault="00B9674A">
                    <w:pPr>
                      <w:jc w:val="right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proofErr w:type="spellStart"/>
                    <w:r w:rsidRPr="00A01A64">
                      <w:rPr>
                        <w:iCs/>
                      </w:rPr>
                      <w:t>Провер</w:t>
                    </w:r>
                    <w:proofErr w:type="spell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528320</wp:posOffset>
              </wp:positionH>
              <wp:positionV relativeFrom="paragraph">
                <wp:posOffset>-347345</wp:posOffset>
              </wp:positionV>
              <wp:extent cx="887730" cy="190500"/>
              <wp:effectExtent l="0" t="0" r="0" b="0"/>
              <wp:wrapNone/>
              <wp:docPr id="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4576D4" w:rsidRDefault="004576D4" w:rsidP="000A29D9">
                          <w:pPr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 xml:space="preserve">Берёза </w:t>
                          </w:r>
                          <w:proofErr w:type="gramStart"/>
                          <w:r w:rsidRPr="004576D4">
                            <w:rPr>
                              <w:iCs/>
                            </w:rPr>
                            <w:t>А.Н.</w:t>
                          </w:r>
                          <w:r w:rsidR="00CF271F" w:rsidRPr="004576D4">
                            <w:rPr>
                              <w:iCs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66" type="#_x0000_t202" style="position:absolute;margin-left:41.6pt;margin-top:-27.35pt;width:69.9pt;height: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" stroked="f">
              <v:fill opacity="32896f"/>
              <v:textbox inset="0,0,0,0">
                <w:txbxContent>
                  <w:p w:rsidR="00B9674A" w:rsidRPr="004576D4" w:rsidRDefault="004576D4" w:rsidP="000A29D9">
                    <w:pPr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 xml:space="preserve">Берёза </w:t>
                    </w:r>
                    <w:proofErr w:type="gramStart"/>
                    <w:r w:rsidRPr="004576D4">
                      <w:rPr>
                        <w:iCs/>
                      </w:rPr>
                      <w:t>А.Н.</w:t>
                    </w:r>
                    <w:r w:rsidR="00CF271F" w:rsidRPr="004576D4">
                      <w:rPr>
                        <w:iCs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column">
                <wp:posOffset>516890</wp:posOffset>
              </wp:positionH>
              <wp:positionV relativeFrom="paragraph">
                <wp:posOffset>26035</wp:posOffset>
              </wp:positionV>
              <wp:extent cx="887730" cy="190500"/>
              <wp:effectExtent l="0" t="0" r="0" b="0"/>
              <wp:wrapNone/>
              <wp:docPr id="2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67" type="#_x0000_t202" style="position:absolute;margin-left:40.7pt;margin-top:2.05pt;width:69.9pt;height: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column">
                <wp:posOffset>516890</wp:posOffset>
              </wp:positionH>
              <wp:positionV relativeFrom="paragraph">
                <wp:posOffset>205105</wp:posOffset>
              </wp:positionV>
              <wp:extent cx="887730" cy="190500"/>
              <wp:effectExtent l="0" t="0" r="0" b="0"/>
              <wp:wrapNone/>
              <wp:docPr id="1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68" type="#_x0000_t202" style="position:absolute;margin-left:40.7pt;margin-top:16.15pt;width:69.9pt;height: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043" w:rsidRDefault="00392043">
      <w:r>
        <w:separator/>
      </w:r>
    </w:p>
  </w:footnote>
  <w:footnote w:type="continuationSeparator" w:id="0">
    <w:p w:rsidR="00392043" w:rsidRDefault="00392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B9674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B9674A" w:rsidRDefault="00B9674A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714C52">
    <w:pPr>
      <w:pStyle w:val="a3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-229870</wp:posOffset>
              </wp:positionH>
              <wp:positionV relativeFrom="paragraph">
                <wp:posOffset>-194945</wp:posOffset>
              </wp:positionV>
              <wp:extent cx="6749415" cy="10212705"/>
              <wp:effectExtent l="0" t="0" r="0" b="0"/>
              <wp:wrapNone/>
              <wp:docPr id="46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9415" cy="10212705"/>
                        <a:chOff x="885" y="413"/>
                        <a:chExt cx="10629" cy="16083"/>
                      </a:xfrm>
                    </wpg:grpSpPr>
                    <wps:wsp>
                      <wps:cNvPr id="47" name="Line 118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19"/>
                      <wps:cNvCnPr>
                        <a:cxnSpLocks noChangeShapeType="1"/>
                      </wps:cNvCnPr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20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21"/>
                      <wps:cNvCnPr>
                        <a:cxnSpLocks noChangeShapeType="1"/>
                      </wps:cNvCnPr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22"/>
                      <wps:cNvCnPr>
                        <a:cxnSpLocks noChangeShapeType="1"/>
                      </wps:cNvCnPr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123"/>
                      <wps:cNvCnPr>
                        <a:cxnSpLocks noChangeShapeType="1"/>
                      </wps:cNvCnPr>
                      <wps:spPr bwMode="auto">
                        <a:xfrm>
                          <a:off x="10876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124"/>
                      <wps:cNvCnPr>
                        <a:cxnSpLocks noChangeShapeType="1"/>
                      </wps:cNvCnPr>
                      <wps:spPr bwMode="auto">
                        <a:xfrm>
                          <a:off x="1502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25"/>
                      <wps:cNvCnPr>
                        <a:cxnSpLocks noChangeShapeType="1"/>
                      </wps:cNvCnPr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26"/>
                      <wps:cNvCnPr>
                        <a:cxnSpLocks noChangeShapeType="1"/>
                      </wps:cNvCnPr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27"/>
                      <wps:cNvCnPr>
                        <a:cxnSpLocks noChangeShapeType="1"/>
                      </wps:cNvCnPr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28"/>
                      <wps:cNvCnPr>
                        <a:cxnSpLocks noChangeShapeType="1"/>
                      </wps:cNvCnPr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29"/>
                      <wps:cNvCnPr>
                        <a:cxnSpLocks noChangeShapeType="1"/>
                      </wps:cNvCnPr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30"/>
                      <wps:cNvCnPr>
                        <a:cxnSpLocks noChangeShapeType="1"/>
                      </wps:cNvCnPr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31"/>
                      <wps:cNvCnPr>
                        <a:cxnSpLocks noChangeShapeType="1"/>
                      </wps:cNvCnPr>
                      <wps:spPr bwMode="auto">
                        <a:xfrm>
                          <a:off x="10876" y="15874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0780" y="15550"/>
                          <a:ext cx="734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ind w:right="-132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37" y="15737"/>
                          <a:ext cx="5870" cy="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C86265" w:rsidRDefault="00482143" w:rsidP="004821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3528">
                              <w:rPr>
                                <w:sz w:val="28"/>
                                <w:szCs w:val="28"/>
                              </w:rPr>
                              <w:t>09.03.02</w:t>
                            </w:r>
                            <w:r w:rsidR="00663528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663528" w:rsidRPr="0066352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B03307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B1735D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0000.</w:t>
                            </w:r>
                            <w:r w:rsidR="00B03307">
                              <w:rPr>
                                <w:sz w:val="28"/>
                                <w:szCs w:val="28"/>
                              </w:rPr>
                              <w:t>000 П</w:t>
                            </w:r>
                            <w:r w:rsidR="00134D4C">
                              <w:rPr>
                                <w:sz w:val="28"/>
                                <w:szCs w:val="28"/>
                              </w:rPr>
                              <w:t>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4199" y="16105"/>
                          <a:ext cx="797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pStyle w:val="9"/>
                              <w:rPr>
                                <w:i w:val="0"/>
                              </w:rPr>
                            </w:pPr>
                            <w:r w:rsidRPr="002F66EE">
                              <w:rPr>
                                <w:i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3306" y="16099"/>
                          <a:ext cx="116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  <w:sz w:val="16"/>
                              </w:rPr>
                              <w:t xml:space="preserve">   </w:t>
                            </w:r>
                            <w:r w:rsidRPr="002F66EE">
                              <w:rPr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Text Box 136"/>
                      <wps:cNvSpPr txBox="1">
                        <a:spLocks noChangeArrowheads="1"/>
                      </wps:cNvSpPr>
                      <wps:spPr bwMode="auto">
                        <a:xfrm>
                          <a:off x="2162" y="16105"/>
                          <a:ext cx="1183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Text Box 137"/>
                      <wps:cNvSpPr txBox="1">
                        <a:spLocks noChangeArrowheads="1"/>
                      </wps:cNvSpPr>
                      <wps:spPr bwMode="auto">
                        <a:xfrm>
                          <a:off x="1352" y="16099"/>
                          <a:ext cx="747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Лис</w:t>
                            </w:r>
                            <w:r w:rsidRPr="002F66EE"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Text Box 138"/>
                      <wps:cNvSpPr txBox="1">
                        <a:spLocks noChangeArrowheads="1"/>
                      </wps:cNvSpPr>
                      <wps:spPr bwMode="auto">
                        <a:xfrm>
                          <a:off x="885" y="16099"/>
                          <a:ext cx="71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rPr>
                                <w:iCs/>
                              </w:rPr>
                            </w:pPr>
                            <w:r w:rsidRPr="002F66EE">
                              <w:rPr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 w:rsidRPr="002F66EE">
                              <w:rPr>
                                <w:iCs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7" o:spid="_x0000_s1026" style="position:absolute;margin-left:-18.1pt;margin-top:-15.35pt;width:531.45pt;height:804.15pt;z-index:251680768" coordorigin="885,413" coordsize="10629,1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">
              <v:line id="Line 118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<v:line id="Line 119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<v:line id="Line 120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<v:line id="Line 121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<v:line id="Line 122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123" o:spid="_x0000_s1032" style="position:absolute;visibility:visible;mso-wrap-style:square" from="10876,15591" to="10876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124" o:spid="_x0000_s1033" style="position:absolute;visibility:visible;mso-wrap-style:square" from="1502,15596" to="1502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125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126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127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128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<v:line id="Line 129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<v:line id="Line 130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<v:line id="Line 131" o:spid="_x0000_s1040" style="position:absolute;visibility:visible;mso-wrap-style:square" from="10876,15874" to="11442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cT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VqfvqQfINf/AAAA//8DAFBLAQItABQABgAIAAAAIQDb4fbL7gAAAIUBAAATAAAAAAAAAAAAAAAA&#10;AAAAAABbQ29udGVudF9UeXBlc10ueG1sUEsBAi0AFAAGAAgAAAAhAFr0LFu/AAAAFQEAAAsAAAAA&#10;AAAAAAAAAAAAHwEAAF9yZWxzLy5yZWxzUEsBAi0AFAAGAAgAAAAhAFYjZxPBAAAA2wAAAA8AAAAA&#10;AAAAAAAAAAAABwIAAGRycy9kb3ducmV2LnhtbFBLBQYAAAAAAwADALcAAAD1AgAAAAA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41" type="#_x0000_t202" style="position:absolute;left:10780;top:15550;width:7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<v:textbox>
                  <w:txbxContent>
                    <w:p w:rsidR="00B9674A" w:rsidRDefault="00B9674A">
                      <w:pPr>
                        <w:ind w:right="-132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</w:t>
                      </w:r>
                    </w:p>
                  </w:txbxContent>
                </v:textbox>
              </v:shape>
              <v:shape id="Text Box 133" o:spid="_x0000_s1042" type="#_x0000_t202" style="position:absolute;left:4837;top:15737;width:587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<v:textbox>
                  <w:txbxContent>
                    <w:p w:rsidR="00B9674A" w:rsidRPr="00C86265" w:rsidRDefault="00482143" w:rsidP="004821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3528">
                        <w:rPr>
                          <w:sz w:val="28"/>
                          <w:szCs w:val="28"/>
                        </w:rPr>
                        <w:t>09.03.02</w:t>
                      </w:r>
                      <w:r w:rsidR="00663528" w:rsidRPr="00663528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663528" w:rsidRPr="00663528">
                        <w:rPr>
                          <w:sz w:val="28"/>
                          <w:szCs w:val="28"/>
                        </w:rPr>
                        <w:t>1</w:t>
                      </w:r>
                      <w:r w:rsidR="00B03307">
                        <w:rPr>
                          <w:sz w:val="28"/>
                          <w:szCs w:val="28"/>
                        </w:rPr>
                        <w:t>2</w:t>
                      </w:r>
                      <w:r w:rsidR="00B1735D" w:rsidRPr="00663528">
                        <w:rPr>
                          <w:sz w:val="28"/>
                          <w:szCs w:val="28"/>
                          <w:lang w:val="en-US"/>
                        </w:rPr>
                        <w:t>0000.</w:t>
                      </w:r>
                      <w:r w:rsidR="00B03307">
                        <w:rPr>
                          <w:sz w:val="28"/>
                          <w:szCs w:val="28"/>
                        </w:rPr>
                        <w:t>000 П</w:t>
                      </w:r>
                      <w:r w:rsidR="00134D4C">
                        <w:rPr>
                          <w:sz w:val="28"/>
                          <w:szCs w:val="28"/>
                        </w:rPr>
                        <w:t>Р</w:t>
                      </w:r>
                    </w:p>
                  </w:txbxContent>
                </v:textbox>
              </v:shape>
              <v:shape id="Text Box 134" o:spid="_x0000_s1043" type="#_x0000_t202" style="position:absolute;left:4199;top:16105;width:79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pStyle w:val="9"/>
                        <w:rPr>
                          <w:i w:val="0"/>
                        </w:rPr>
                      </w:pPr>
                      <w:r w:rsidRPr="002F66EE">
                        <w:rPr>
                          <w:i w:val="0"/>
                        </w:rPr>
                        <w:t>Дата</w:t>
                      </w:r>
                    </w:p>
                  </w:txbxContent>
                </v:textbox>
              </v:shape>
              <v:shape id="Text Box 135" o:spid="_x0000_s1044" type="#_x0000_t202" style="position:absolute;left:3306;top:16099;width:116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  <w:sz w:val="16"/>
                        </w:rPr>
                        <w:t xml:space="preserve">   </w:t>
                      </w:r>
                      <w:r w:rsidRPr="002F66EE">
                        <w:rPr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136" o:spid="_x0000_s1045" type="#_x0000_t202" style="position:absolute;left:2162;top:16105;width:118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137" o:spid="_x0000_s1046" type="#_x0000_t202" style="position:absolute;left:1352;top:16099;width:747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Лис</w:t>
                      </w:r>
                      <w:r w:rsidRPr="002F66EE">
                        <w:t>т</w:t>
                      </w:r>
                    </w:p>
                  </w:txbxContent>
                </v:textbox>
              </v:shape>
              <v:shape id="Text Box 138" o:spid="_x0000_s1047" type="#_x0000_t202" style="position:absolute;left:885;top:16099;width:71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rPr>
                          <w:iCs/>
                        </w:rPr>
                      </w:pPr>
                      <w:r w:rsidRPr="002F66EE">
                        <w:rPr>
                          <w:sz w:val="16"/>
                        </w:rPr>
                        <w:t xml:space="preserve">  </w:t>
                      </w:r>
                      <w:proofErr w:type="spellStart"/>
                      <w:r w:rsidRPr="002F66EE">
                        <w:rPr>
                          <w:iCs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714C5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0" cy="10293985"/>
              <wp:effectExtent l="0" t="0" r="0" b="0"/>
              <wp:wrapNone/>
              <wp:docPr id="4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748F925" id="Line 8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3.85pt,8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page">
                <wp:posOffset>7263765</wp:posOffset>
              </wp:positionH>
              <wp:positionV relativeFrom="page">
                <wp:posOffset>202565</wp:posOffset>
              </wp:positionV>
              <wp:extent cx="0" cy="10293985"/>
              <wp:effectExtent l="0" t="0" r="0" b="0"/>
              <wp:wrapNone/>
              <wp:docPr id="44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4BA24CF" id="Line 8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95pt,15.95pt" to="571.95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29FAIAACwEAAAOAAAAZHJzL2Uyb0RvYy54bWysU8GO2jAQvVfqP1i+QxI2U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6579870" cy="1270"/>
              <wp:effectExtent l="0" t="0" r="0" b="0"/>
              <wp:wrapNone/>
              <wp:docPr id="43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87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7A43F8C" id="Line 7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71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" strokeweight="1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79D9"/>
    <w:multiLevelType w:val="multilevel"/>
    <w:tmpl w:val="DE04EF1C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017048A3"/>
    <w:multiLevelType w:val="hybridMultilevel"/>
    <w:tmpl w:val="B0EA814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E5D29"/>
    <w:multiLevelType w:val="hybridMultilevel"/>
    <w:tmpl w:val="95C6720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B6CAA"/>
    <w:multiLevelType w:val="hybridMultilevel"/>
    <w:tmpl w:val="2A5EC6F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47F23"/>
    <w:multiLevelType w:val="multilevel"/>
    <w:tmpl w:val="66A427A2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68"/>
      </w:pPr>
      <w:rPr>
        <w:rFonts w:hint="default"/>
      </w:rPr>
    </w:lvl>
    <w:lvl w:ilvl="1">
      <w:start w:val="234"/>
      <w:numFmt w:val="decimal"/>
      <w:isLgl/>
      <w:lvlText w:val="%1.%2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2">
      <w:start w:val="17"/>
      <w:numFmt w:val="decimal"/>
      <w:isLgl/>
      <w:lvlText w:val="%1.%2.%3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3">
      <w:start w:val="25"/>
      <w:numFmt w:val="decimal"/>
      <w:isLgl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80"/>
        </w:tabs>
        <w:ind w:left="5580" w:hanging="4860"/>
      </w:pPr>
      <w:rPr>
        <w:rFonts w:hint="default"/>
      </w:rPr>
    </w:lvl>
  </w:abstractNum>
  <w:abstractNum w:abstractNumId="5" w15:restartNumberingAfterBreak="0">
    <w:nsid w:val="11935A4D"/>
    <w:multiLevelType w:val="multilevel"/>
    <w:tmpl w:val="2CA40CB8"/>
    <w:lvl w:ilvl="0">
      <w:start w:val="226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37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05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6" w15:restartNumberingAfterBreak="0">
    <w:nsid w:val="12370E9D"/>
    <w:multiLevelType w:val="hybridMultilevel"/>
    <w:tmpl w:val="D92CF98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4A71C0"/>
    <w:multiLevelType w:val="hybridMultilevel"/>
    <w:tmpl w:val="21064368"/>
    <w:lvl w:ilvl="0" w:tplc="8B967A7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16A03965"/>
    <w:multiLevelType w:val="hybridMultilevel"/>
    <w:tmpl w:val="2B282C6A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495866"/>
    <w:multiLevelType w:val="hybridMultilevel"/>
    <w:tmpl w:val="1D025438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91DC167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427C4"/>
    <w:multiLevelType w:val="hybridMultilevel"/>
    <w:tmpl w:val="8DCC502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DF4A30"/>
    <w:multiLevelType w:val="multilevel"/>
    <w:tmpl w:val="F702C1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15326F8"/>
    <w:multiLevelType w:val="multilevel"/>
    <w:tmpl w:val="852098F2"/>
    <w:lvl w:ilvl="0">
      <w:start w:val="19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256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6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13" w15:restartNumberingAfterBreak="0">
    <w:nsid w:val="248D600C"/>
    <w:multiLevelType w:val="hybridMultilevel"/>
    <w:tmpl w:val="F1E68C66"/>
    <w:lvl w:ilvl="0" w:tplc="D06AEE2E">
      <w:start w:val="1"/>
      <w:numFmt w:val="decimal"/>
      <w:lvlText w:val="%1)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B47BE3"/>
    <w:multiLevelType w:val="hybridMultilevel"/>
    <w:tmpl w:val="E9E46F7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930308"/>
    <w:multiLevelType w:val="hybridMultilevel"/>
    <w:tmpl w:val="EDAED2D8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895B76"/>
    <w:multiLevelType w:val="hybridMultilevel"/>
    <w:tmpl w:val="294CA3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740037"/>
    <w:multiLevelType w:val="hybridMultilevel"/>
    <w:tmpl w:val="E454313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BC27D1"/>
    <w:multiLevelType w:val="hybridMultilevel"/>
    <w:tmpl w:val="4B046FD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6B7713"/>
    <w:multiLevelType w:val="multilevel"/>
    <w:tmpl w:val="CF081EFC"/>
    <w:lvl w:ilvl="0">
      <w:start w:val="127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20" w15:restartNumberingAfterBreak="0">
    <w:nsid w:val="339B7D6C"/>
    <w:multiLevelType w:val="hybridMultilevel"/>
    <w:tmpl w:val="1E9E094E"/>
    <w:lvl w:ilvl="0" w:tplc="6DCEF43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22BF8"/>
    <w:multiLevelType w:val="hybridMultilevel"/>
    <w:tmpl w:val="FB3AAC1E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C675AC"/>
    <w:multiLevelType w:val="hybridMultilevel"/>
    <w:tmpl w:val="166A24F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FF346B"/>
    <w:multiLevelType w:val="multilevel"/>
    <w:tmpl w:val="2FA8C8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8A352C4"/>
    <w:multiLevelType w:val="hybridMultilevel"/>
    <w:tmpl w:val="DBAAA87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AA5C87"/>
    <w:multiLevelType w:val="hybridMultilevel"/>
    <w:tmpl w:val="E95AD99A"/>
    <w:lvl w:ilvl="0" w:tplc="798A1F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1A45280"/>
    <w:multiLevelType w:val="hybridMultilevel"/>
    <w:tmpl w:val="9AEAA87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137669"/>
    <w:multiLevelType w:val="hybridMultilevel"/>
    <w:tmpl w:val="F6FA9250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A230EF"/>
    <w:multiLevelType w:val="hybridMultilevel"/>
    <w:tmpl w:val="FFD436E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3B3C90"/>
    <w:multiLevelType w:val="hybridMultilevel"/>
    <w:tmpl w:val="34BC5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3A67AC"/>
    <w:multiLevelType w:val="hybridMultilevel"/>
    <w:tmpl w:val="CD10832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FE5379"/>
    <w:multiLevelType w:val="hybridMultilevel"/>
    <w:tmpl w:val="9768D5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7F0B59"/>
    <w:multiLevelType w:val="hybridMultilevel"/>
    <w:tmpl w:val="88EAEB3C"/>
    <w:lvl w:ilvl="0" w:tplc="3278A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E3E3209"/>
    <w:multiLevelType w:val="hybridMultilevel"/>
    <w:tmpl w:val="0E30A4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DD4AF8"/>
    <w:multiLevelType w:val="hybridMultilevel"/>
    <w:tmpl w:val="8ECEFCDA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22A437F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F941ED"/>
    <w:multiLevelType w:val="hybridMultilevel"/>
    <w:tmpl w:val="31A6246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434788"/>
    <w:multiLevelType w:val="multilevel"/>
    <w:tmpl w:val="0142A7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6C4E4676"/>
    <w:multiLevelType w:val="hybridMultilevel"/>
    <w:tmpl w:val="64882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A5DE6"/>
    <w:multiLevelType w:val="hybridMultilevel"/>
    <w:tmpl w:val="1F36E2A6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3F1123"/>
    <w:multiLevelType w:val="multilevel"/>
    <w:tmpl w:val="43C42F06"/>
    <w:lvl w:ilvl="0">
      <w:start w:val="1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3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40" w15:restartNumberingAfterBreak="0">
    <w:nsid w:val="7A486A30"/>
    <w:multiLevelType w:val="hybridMultilevel"/>
    <w:tmpl w:val="F6CEE62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B6F352E"/>
    <w:multiLevelType w:val="hybridMultilevel"/>
    <w:tmpl w:val="C6265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B8025BE"/>
    <w:multiLevelType w:val="multilevel"/>
    <w:tmpl w:val="3EF80D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3" w15:restartNumberingAfterBreak="0">
    <w:nsid w:val="7CC5679E"/>
    <w:multiLevelType w:val="multilevel"/>
    <w:tmpl w:val="C114A1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4" w15:restartNumberingAfterBreak="0">
    <w:nsid w:val="7D30697B"/>
    <w:multiLevelType w:val="hybridMultilevel"/>
    <w:tmpl w:val="D362E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591AB7"/>
    <w:multiLevelType w:val="multilevel"/>
    <w:tmpl w:val="29ECB3A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46" w15:restartNumberingAfterBreak="0">
    <w:nsid w:val="7DA27F11"/>
    <w:multiLevelType w:val="hybridMultilevel"/>
    <w:tmpl w:val="EE143D8C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DFB647B"/>
    <w:multiLevelType w:val="hybridMultilevel"/>
    <w:tmpl w:val="9C2CED2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45"/>
  </w:num>
  <w:num w:numId="4">
    <w:abstractNumId w:val="45"/>
    <w:lvlOverride w:ilvl="0">
      <w:startOverride w:val="3"/>
    </w:lvlOverride>
    <w:lvlOverride w:ilvl="1">
      <w:startOverride w:val="7"/>
    </w:lvlOverride>
  </w:num>
  <w:num w:numId="5">
    <w:abstractNumId w:val="11"/>
  </w:num>
  <w:num w:numId="6">
    <w:abstractNumId w:val="36"/>
  </w:num>
  <w:num w:numId="7">
    <w:abstractNumId w:val="43"/>
  </w:num>
  <w:num w:numId="8">
    <w:abstractNumId w:val="23"/>
  </w:num>
  <w:num w:numId="9">
    <w:abstractNumId w:val="0"/>
  </w:num>
  <w:num w:numId="10">
    <w:abstractNumId w:val="20"/>
  </w:num>
  <w:num w:numId="11">
    <w:abstractNumId w:val="13"/>
  </w:num>
  <w:num w:numId="12">
    <w:abstractNumId w:val="42"/>
  </w:num>
  <w:num w:numId="13">
    <w:abstractNumId w:val="35"/>
  </w:num>
  <w:num w:numId="14">
    <w:abstractNumId w:val="38"/>
  </w:num>
  <w:num w:numId="15">
    <w:abstractNumId w:val="18"/>
  </w:num>
  <w:num w:numId="16">
    <w:abstractNumId w:val="28"/>
  </w:num>
  <w:num w:numId="17">
    <w:abstractNumId w:val="21"/>
  </w:num>
  <w:num w:numId="18">
    <w:abstractNumId w:val="1"/>
  </w:num>
  <w:num w:numId="19">
    <w:abstractNumId w:val="46"/>
  </w:num>
  <w:num w:numId="20">
    <w:abstractNumId w:val="14"/>
  </w:num>
  <w:num w:numId="21">
    <w:abstractNumId w:val="2"/>
  </w:num>
  <w:num w:numId="22">
    <w:abstractNumId w:val="10"/>
  </w:num>
  <w:num w:numId="23">
    <w:abstractNumId w:val="29"/>
  </w:num>
  <w:num w:numId="24">
    <w:abstractNumId w:val="7"/>
  </w:num>
  <w:num w:numId="25">
    <w:abstractNumId w:val="47"/>
  </w:num>
  <w:num w:numId="26">
    <w:abstractNumId w:val="30"/>
  </w:num>
  <w:num w:numId="27">
    <w:abstractNumId w:val="6"/>
  </w:num>
  <w:num w:numId="28">
    <w:abstractNumId w:val="22"/>
  </w:num>
  <w:num w:numId="29">
    <w:abstractNumId w:val="16"/>
  </w:num>
  <w:num w:numId="30">
    <w:abstractNumId w:val="32"/>
  </w:num>
  <w:num w:numId="31">
    <w:abstractNumId w:val="41"/>
  </w:num>
  <w:num w:numId="32">
    <w:abstractNumId w:val="15"/>
  </w:num>
  <w:num w:numId="33">
    <w:abstractNumId w:val="3"/>
  </w:num>
  <w:num w:numId="34">
    <w:abstractNumId w:val="40"/>
  </w:num>
  <w:num w:numId="35">
    <w:abstractNumId w:val="26"/>
  </w:num>
  <w:num w:numId="36">
    <w:abstractNumId w:val="24"/>
  </w:num>
  <w:num w:numId="37">
    <w:abstractNumId w:val="17"/>
  </w:num>
  <w:num w:numId="38">
    <w:abstractNumId w:val="27"/>
  </w:num>
  <w:num w:numId="39">
    <w:abstractNumId w:val="8"/>
  </w:num>
  <w:num w:numId="40">
    <w:abstractNumId w:val="44"/>
  </w:num>
  <w:num w:numId="41">
    <w:abstractNumId w:val="4"/>
  </w:num>
  <w:num w:numId="42">
    <w:abstractNumId w:val="9"/>
  </w:num>
  <w:num w:numId="43">
    <w:abstractNumId w:val="34"/>
  </w:num>
  <w:num w:numId="44">
    <w:abstractNumId w:val="19"/>
  </w:num>
  <w:num w:numId="45">
    <w:abstractNumId w:val="5"/>
  </w:num>
  <w:num w:numId="46">
    <w:abstractNumId w:val="39"/>
  </w:num>
  <w:num w:numId="47">
    <w:abstractNumId w:val="12"/>
  </w:num>
  <w:num w:numId="48">
    <w:abstractNumId w:val="25"/>
  </w:num>
  <w:num w:numId="49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AF"/>
    <w:rsid w:val="00002A88"/>
    <w:rsid w:val="000062AF"/>
    <w:rsid w:val="0001763A"/>
    <w:rsid w:val="00032773"/>
    <w:rsid w:val="0003329B"/>
    <w:rsid w:val="00043174"/>
    <w:rsid w:val="00045818"/>
    <w:rsid w:val="00056FA8"/>
    <w:rsid w:val="00066D24"/>
    <w:rsid w:val="00070AE3"/>
    <w:rsid w:val="0007614B"/>
    <w:rsid w:val="0007794B"/>
    <w:rsid w:val="00085F00"/>
    <w:rsid w:val="000A0D0C"/>
    <w:rsid w:val="000A0F97"/>
    <w:rsid w:val="000A29D9"/>
    <w:rsid w:val="000A2A4E"/>
    <w:rsid w:val="000A39D5"/>
    <w:rsid w:val="000A44BA"/>
    <w:rsid w:val="000A4F29"/>
    <w:rsid w:val="000B7B88"/>
    <w:rsid w:val="000E44B7"/>
    <w:rsid w:val="00103E73"/>
    <w:rsid w:val="00103F5B"/>
    <w:rsid w:val="00114FD2"/>
    <w:rsid w:val="00130CA2"/>
    <w:rsid w:val="00134D4C"/>
    <w:rsid w:val="00141BF1"/>
    <w:rsid w:val="001469C2"/>
    <w:rsid w:val="00152C72"/>
    <w:rsid w:val="00157B22"/>
    <w:rsid w:val="0016463F"/>
    <w:rsid w:val="00173AE8"/>
    <w:rsid w:val="00176085"/>
    <w:rsid w:val="0018070C"/>
    <w:rsid w:val="001817A5"/>
    <w:rsid w:val="001865E1"/>
    <w:rsid w:val="001B3BA3"/>
    <w:rsid w:val="001B4565"/>
    <w:rsid w:val="001C5E5C"/>
    <w:rsid w:val="001D5FDD"/>
    <w:rsid w:val="001F2656"/>
    <w:rsid w:val="00205E54"/>
    <w:rsid w:val="00207F63"/>
    <w:rsid w:val="002126BF"/>
    <w:rsid w:val="00216F54"/>
    <w:rsid w:val="00217155"/>
    <w:rsid w:val="0024112E"/>
    <w:rsid w:val="0025455C"/>
    <w:rsid w:val="00266AD9"/>
    <w:rsid w:val="00281D55"/>
    <w:rsid w:val="002B1418"/>
    <w:rsid w:val="002D1641"/>
    <w:rsid w:val="002D2E42"/>
    <w:rsid w:val="002D6CB3"/>
    <w:rsid w:val="002E543E"/>
    <w:rsid w:val="002F10E9"/>
    <w:rsid w:val="002F41D1"/>
    <w:rsid w:val="002F66EE"/>
    <w:rsid w:val="00303C49"/>
    <w:rsid w:val="00316578"/>
    <w:rsid w:val="00332DC3"/>
    <w:rsid w:val="00332FC1"/>
    <w:rsid w:val="00337A6D"/>
    <w:rsid w:val="00354C1C"/>
    <w:rsid w:val="003655D1"/>
    <w:rsid w:val="00366710"/>
    <w:rsid w:val="00370060"/>
    <w:rsid w:val="0037127E"/>
    <w:rsid w:val="0038063E"/>
    <w:rsid w:val="00383211"/>
    <w:rsid w:val="00392043"/>
    <w:rsid w:val="00396CD8"/>
    <w:rsid w:val="003971B7"/>
    <w:rsid w:val="00397CE8"/>
    <w:rsid w:val="003A00ED"/>
    <w:rsid w:val="003B2E7C"/>
    <w:rsid w:val="003B6F1C"/>
    <w:rsid w:val="003E28F0"/>
    <w:rsid w:val="003E4EEB"/>
    <w:rsid w:val="003F4264"/>
    <w:rsid w:val="00402183"/>
    <w:rsid w:val="0040571E"/>
    <w:rsid w:val="00421DA1"/>
    <w:rsid w:val="004325EA"/>
    <w:rsid w:val="00437F4B"/>
    <w:rsid w:val="00452C18"/>
    <w:rsid w:val="00455C77"/>
    <w:rsid w:val="004576D4"/>
    <w:rsid w:val="00471123"/>
    <w:rsid w:val="00482143"/>
    <w:rsid w:val="004850CB"/>
    <w:rsid w:val="004945E0"/>
    <w:rsid w:val="00494BD7"/>
    <w:rsid w:val="004A3FB4"/>
    <w:rsid w:val="004A45A6"/>
    <w:rsid w:val="004B02B3"/>
    <w:rsid w:val="004B7CC4"/>
    <w:rsid w:val="004D28CC"/>
    <w:rsid w:val="004D54D9"/>
    <w:rsid w:val="004D5B75"/>
    <w:rsid w:val="004F178A"/>
    <w:rsid w:val="0051259B"/>
    <w:rsid w:val="00515C43"/>
    <w:rsid w:val="00530FCA"/>
    <w:rsid w:val="005471BD"/>
    <w:rsid w:val="00557C8D"/>
    <w:rsid w:val="0056382E"/>
    <w:rsid w:val="005753E6"/>
    <w:rsid w:val="00581840"/>
    <w:rsid w:val="005849E1"/>
    <w:rsid w:val="0059564B"/>
    <w:rsid w:val="00595F97"/>
    <w:rsid w:val="005A5643"/>
    <w:rsid w:val="005B6864"/>
    <w:rsid w:val="005C6659"/>
    <w:rsid w:val="005D60A9"/>
    <w:rsid w:val="005D665E"/>
    <w:rsid w:val="005E0815"/>
    <w:rsid w:val="005F49C6"/>
    <w:rsid w:val="00604FE2"/>
    <w:rsid w:val="00620218"/>
    <w:rsid w:val="00621174"/>
    <w:rsid w:val="00634C5E"/>
    <w:rsid w:val="00636316"/>
    <w:rsid w:val="00637EA6"/>
    <w:rsid w:val="00642C17"/>
    <w:rsid w:val="00643449"/>
    <w:rsid w:val="0064378F"/>
    <w:rsid w:val="006450A7"/>
    <w:rsid w:val="00645DCD"/>
    <w:rsid w:val="00647CCA"/>
    <w:rsid w:val="00655435"/>
    <w:rsid w:val="006559EB"/>
    <w:rsid w:val="00656514"/>
    <w:rsid w:val="006576CA"/>
    <w:rsid w:val="00657736"/>
    <w:rsid w:val="00663528"/>
    <w:rsid w:val="00670326"/>
    <w:rsid w:val="006708DA"/>
    <w:rsid w:val="0068108A"/>
    <w:rsid w:val="006A0007"/>
    <w:rsid w:val="006A25D7"/>
    <w:rsid w:val="006A2B89"/>
    <w:rsid w:val="006A3683"/>
    <w:rsid w:val="006C7F02"/>
    <w:rsid w:val="006D5F54"/>
    <w:rsid w:val="006F2C29"/>
    <w:rsid w:val="006F3029"/>
    <w:rsid w:val="006F3706"/>
    <w:rsid w:val="006F41A5"/>
    <w:rsid w:val="006F4560"/>
    <w:rsid w:val="00714C52"/>
    <w:rsid w:val="007156B6"/>
    <w:rsid w:val="00741C2B"/>
    <w:rsid w:val="00743525"/>
    <w:rsid w:val="00746FDA"/>
    <w:rsid w:val="00750C19"/>
    <w:rsid w:val="00752571"/>
    <w:rsid w:val="007566A4"/>
    <w:rsid w:val="00764E04"/>
    <w:rsid w:val="00771DD8"/>
    <w:rsid w:val="00773844"/>
    <w:rsid w:val="00783A79"/>
    <w:rsid w:val="0078646D"/>
    <w:rsid w:val="00793D27"/>
    <w:rsid w:val="007949F4"/>
    <w:rsid w:val="0079559D"/>
    <w:rsid w:val="007C5310"/>
    <w:rsid w:val="007D1C75"/>
    <w:rsid w:val="007D79C4"/>
    <w:rsid w:val="007E74ED"/>
    <w:rsid w:val="007F4972"/>
    <w:rsid w:val="007F7308"/>
    <w:rsid w:val="008430DE"/>
    <w:rsid w:val="00845418"/>
    <w:rsid w:val="00850336"/>
    <w:rsid w:val="00876150"/>
    <w:rsid w:val="00885838"/>
    <w:rsid w:val="008B6420"/>
    <w:rsid w:val="008C6C32"/>
    <w:rsid w:val="008C735E"/>
    <w:rsid w:val="008D3A71"/>
    <w:rsid w:val="008E4629"/>
    <w:rsid w:val="008E79C2"/>
    <w:rsid w:val="009015CE"/>
    <w:rsid w:val="00905B74"/>
    <w:rsid w:val="00911DC8"/>
    <w:rsid w:val="00914160"/>
    <w:rsid w:val="00932551"/>
    <w:rsid w:val="00933A54"/>
    <w:rsid w:val="00951EC4"/>
    <w:rsid w:val="009720BC"/>
    <w:rsid w:val="00986366"/>
    <w:rsid w:val="009950A0"/>
    <w:rsid w:val="009952F0"/>
    <w:rsid w:val="009A3352"/>
    <w:rsid w:val="009A340E"/>
    <w:rsid w:val="009B5962"/>
    <w:rsid w:val="009C18CF"/>
    <w:rsid w:val="009C5D13"/>
    <w:rsid w:val="009D3EED"/>
    <w:rsid w:val="009E0FE8"/>
    <w:rsid w:val="009E4444"/>
    <w:rsid w:val="00A01A64"/>
    <w:rsid w:val="00A11093"/>
    <w:rsid w:val="00A21F2A"/>
    <w:rsid w:val="00A33962"/>
    <w:rsid w:val="00A34E92"/>
    <w:rsid w:val="00A400D9"/>
    <w:rsid w:val="00A408C5"/>
    <w:rsid w:val="00A53AEE"/>
    <w:rsid w:val="00A650FB"/>
    <w:rsid w:val="00A711A4"/>
    <w:rsid w:val="00A76C21"/>
    <w:rsid w:val="00A8447C"/>
    <w:rsid w:val="00A84AB9"/>
    <w:rsid w:val="00A9089A"/>
    <w:rsid w:val="00AA1978"/>
    <w:rsid w:val="00AA2EC0"/>
    <w:rsid w:val="00AA7898"/>
    <w:rsid w:val="00AB0F59"/>
    <w:rsid w:val="00AB3F4C"/>
    <w:rsid w:val="00AC138D"/>
    <w:rsid w:val="00AC1A03"/>
    <w:rsid w:val="00AD2B1B"/>
    <w:rsid w:val="00AD2F2C"/>
    <w:rsid w:val="00AE4880"/>
    <w:rsid w:val="00AF4C85"/>
    <w:rsid w:val="00B03307"/>
    <w:rsid w:val="00B1735D"/>
    <w:rsid w:val="00B20119"/>
    <w:rsid w:val="00B57DCA"/>
    <w:rsid w:val="00B667C9"/>
    <w:rsid w:val="00B70A90"/>
    <w:rsid w:val="00B810C0"/>
    <w:rsid w:val="00B9037B"/>
    <w:rsid w:val="00B93E23"/>
    <w:rsid w:val="00B9674A"/>
    <w:rsid w:val="00BA2A29"/>
    <w:rsid w:val="00BB4E77"/>
    <w:rsid w:val="00BC4AE3"/>
    <w:rsid w:val="00BD3A32"/>
    <w:rsid w:val="00BE0A9D"/>
    <w:rsid w:val="00BE6C64"/>
    <w:rsid w:val="00BF14E9"/>
    <w:rsid w:val="00C01EFC"/>
    <w:rsid w:val="00C11832"/>
    <w:rsid w:val="00C124FE"/>
    <w:rsid w:val="00C15262"/>
    <w:rsid w:val="00C310D8"/>
    <w:rsid w:val="00C35789"/>
    <w:rsid w:val="00C369E2"/>
    <w:rsid w:val="00C41E38"/>
    <w:rsid w:val="00C643DA"/>
    <w:rsid w:val="00C86265"/>
    <w:rsid w:val="00C863BC"/>
    <w:rsid w:val="00C973D3"/>
    <w:rsid w:val="00CB22E4"/>
    <w:rsid w:val="00CC3937"/>
    <w:rsid w:val="00CC5E07"/>
    <w:rsid w:val="00CC69D3"/>
    <w:rsid w:val="00CE3C6A"/>
    <w:rsid w:val="00CE5135"/>
    <w:rsid w:val="00CF13B2"/>
    <w:rsid w:val="00CF271F"/>
    <w:rsid w:val="00D04730"/>
    <w:rsid w:val="00D073A6"/>
    <w:rsid w:val="00D075A6"/>
    <w:rsid w:val="00D07DB2"/>
    <w:rsid w:val="00D15CEE"/>
    <w:rsid w:val="00D2363D"/>
    <w:rsid w:val="00D261F1"/>
    <w:rsid w:val="00D52E73"/>
    <w:rsid w:val="00D65C7B"/>
    <w:rsid w:val="00D7295C"/>
    <w:rsid w:val="00D83033"/>
    <w:rsid w:val="00DA2860"/>
    <w:rsid w:val="00DA4379"/>
    <w:rsid w:val="00DB38F6"/>
    <w:rsid w:val="00DB40C4"/>
    <w:rsid w:val="00DB6954"/>
    <w:rsid w:val="00DC1B3A"/>
    <w:rsid w:val="00DD26B0"/>
    <w:rsid w:val="00DE02EB"/>
    <w:rsid w:val="00DE3BF8"/>
    <w:rsid w:val="00E03F2C"/>
    <w:rsid w:val="00E106A4"/>
    <w:rsid w:val="00E14F7E"/>
    <w:rsid w:val="00E231A5"/>
    <w:rsid w:val="00E336DC"/>
    <w:rsid w:val="00E345FB"/>
    <w:rsid w:val="00E4419A"/>
    <w:rsid w:val="00E4427A"/>
    <w:rsid w:val="00E507A2"/>
    <w:rsid w:val="00E5088E"/>
    <w:rsid w:val="00E569D5"/>
    <w:rsid w:val="00E6770D"/>
    <w:rsid w:val="00E80D5F"/>
    <w:rsid w:val="00E839AF"/>
    <w:rsid w:val="00E95A90"/>
    <w:rsid w:val="00EA7C59"/>
    <w:rsid w:val="00EB1702"/>
    <w:rsid w:val="00EB2A67"/>
    <w:rsid w:val="00EC5319"/>
    <w:rsid w:val="00ED3BA5"/>
    <w:rsid w:val="00EE05FB"/>
    <w:rsid w:val="00EE5EF0"/>
    <w:rsid w:val="00EF0589"/>
    <w:rsid w:val="00F04464"/>
    <w:rsid w:val="00F31EA1"/>
    <w:rsid w:val="00F37641"/>
    <w:rsid w:val="00F57265"/>
    <w:rsid w:val="00F62207"/>
    <w:rsid w:val="00F6244F"/>
    <w:rsid w:val="00F659E4"/>
    <w:rsid w:val="00F72C47"/>
    <w:rsid w:val="00F80D67"/>
    <w:rsid w:val="00FA5DB0"/>
    <w:rsid w:val="00FA7587"/>
    <w:rsid w:val="00FD495E"/>
    <w:rsid w:val="00FE3310"/>
    <w:rsid w:val="00FF3E13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1F53C4"/>
  <w15:chartTrackingRefBased/>
  <w15:docId w15:val="{4342C736-930D-4511-873D-8AB853D1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720"/>
      <w:jc w:val="center"/>
      <w:outlineLvl w:val="0"/>
    </w:pPr>
    <w:rPr>
      <w:b/>
      <w:sz w:val="36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8804"/>
        <w:tab w:val="left" w:pos="9088"/>
        <w:tab w:val="left" w:pos="9230"/>
      </w:tabs>
      <w:ind w:right="-7"/>
      <w:jc w:val="center"/>
      <w:outlineLvl w:val="2"/>
    </w:pPr>
    <w:rPr>
      <w:b/>
      <w:spacing w:val="12"/>
      <w:sz w:val="36"/>
      <w:u w:val="single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snapToGrid w:val="0"/>
      <w:color w:val="000000"/>
      <w:sz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40" w:firstLine="340"/>
      <w:jc w:val="center"/>
      <w:outlineLvl w:val="4"/>
    </w:pPr>
    <w:rPr>
      <w:b/>
      <w:spacing w:val="12"/>
      <w:sz w:val="32"/>
      <w:u w:val="single"/>
      <w:lang w:val="x-none" w:eastAsia="x-none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11">
    <w:name w:val="Обычный1"/>
    <w:pPr>
      <w:widowControl w:val="0"/>
      <w:spacing w:line="260" w:lineRule="auto"/>
      <w:ind w:firstLine="320"/>
      <w:jc w:val="both"/>
    </w:pPr>
    <w:rPr>
      <w:snapToGrid w:val="0"/>
      <w:sz w:val="18"/>
    </w:rPr>
  </w:style>
  <w:style w:type="paragraph" w:customStyle="1" w:styleId="FR1">
    <w:name w:val="FR1"/>
    <w:pPr>
      <w:widowControl w:val="0"/>
      <w:spacing w:before="60"/>
      <w:ind w:firstLine="140"/>
      <w:jc w:val="both"/>
    </w:pPr>
    <w:rPr>
      <w:rFonts w:ascii="Arial" w:hAnsi="Arial"/>
      <w:snapToGrid w:val="0"/>
      <w:sz w:val="16"/>
    </w:rPr>
  </w:style>
  <w:style w:type="paragraph" w:styleId="12">
    <w:name w:val="toc 1"/>
    <w:basedOn w:val="a"/>
    <w:next w:val="a"/>
    <w:autoRedefine/>
    <w:semiHidden/>
    <w:rsid w:val="001D5FDD"/>
    <w:pPr>
      <w:tabs>
        <w:tab w:val="right" w:leader="dot" w:pos="9345"/>
      </w:tabs>
      <w:suppressAutoHyphens/>
      <w:spacing w:line="360" w:lineRule="auto"/>
      <w:ind w:firstLine="284"/>
      <w:jc w:val="center"/>
    </w:pPr>
    <w:rPr>
      <w:rFonts w:eastAsia="Times New Roman" w:cs="Arial"/>
      <w:bCs/>
      <w:sz w:val="28"/>
      <w:szCs w:val="28"/>
    </w:rPr>
  </w:style>
  <w:style w:type="paragraph" w:styleId="21">
    <w:name w:val="toc 2"/>
    <w:basedOn w:val="a"/>
    <w:next w:val="a"/>
    <w:autoRedefine/>
    <w:semiHidden/>
    <w:rsid w:val="00EE5EF0"/>
    <w:pPr>
      <w:spacing w:before="100" w:beforeAutospacing="1"/>
      <w:ind w:firstLine="284"/>
    </w:pPr>
    <w:rPr>
      <w:rFonts w:eastAsia="Times New Roman"/>
      <w:bCs/>
      <w:sz w:val="28"/>
      <w:szCs w:val="24"/>
    </w:rPr>
  </w:style>
  <w:style w:type="paragraph" w:styleId="31">
    <w:name w:val="toc 3"/>
    <w:basedOn w:val="a"/>
    <w:next w:val="a"/>
    <w:autoRedefine/>
    <w:semiHidden/>
    <w:rsid w:val="0016463F"/>
    <w:pPr>
      <w:ind w:left="240"/>
    </w:pPr>
    <w:rPr>
      <w:rFonts w:eastAsia="Times New Roman"/>
      <w:sz w:val="24"/>
    </w:rPr>
  </w:style>
  <w:style w:type="paragraph" w:styleId="22">
    <w:name w:val="Body Text Indent 2"/>
    <w:basedOn w:val="a"/>
    <w:pPr>
      <w:ind w:left="40" w:firstLine="340"/>
    </w:pPr>
    <w:rPr>
      <w:sz w:val="28"/>
    </w:rPr>
  </w:style>
  <w:style w:type="paragraph" w:styleId="32">
    <w:name w:val="Body Text Indent 3"/>
    <w:basedOn w:val="a"/>
    <w:pPr>
      <w:tabs>
        <w:tab w:val="left" w:pos="8804"/>
        <w:tab w:val="left" w:pos="9088"/>
        <w:tab w:val="left" w:pos="9230"/>
      </w:tabs>
      <w:ind w:right="-7" w:firstLine="851"/>
    </w:pPr>
    <w:rPr>
      <w:sz w:val="28"/>
    </w:rPr>
  </w:style>
  <w:style w:type="paragraph" w:styleId="a6">
    <w:name w:val="Body Text"/>
    <w:basedOn w:val="a"/>
    <w:rPr>
      <w:spacing w:val="12"/>
      <w:sz w:val="28"/>
    </w:rPr>
  </w:style>
  <w:style w:type="paragraph" w:styleId="33">
    <w:name w:val="Body Text 3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4"/>
    </w:rPr>
  </w:style>
  <w:style w:type="paragraph" w:styleId="23">
    <w:name w:val="Body Text 2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8"/>
    </w:rPr>
  </w:style>
  <w:style w:type="paragraph" w:styleId="a7">
    <w:name w:val="Body Text Indent"/>
    <w:basedOn w:val="a"/>
    <w:pPr>
      <w:spacing w:line="360" w:lineRule="auto"/>
      <w:ind w:firstLine="851"/>
    </w:pPr>
    <w:rPr>
      <w:sz w:val="28"/>
    </w:rPr>
  </w:style>
  <w:style w:type="paragraph" w:customStyle="1" w:styleId="210">
    <w:name w:val="Основной текст 21"/>
    <w:basedOn w:val="a"/>
    <w:pPr>
      <w:ind w:firstLine="567"/>
      <w:jc w:val="both"/>
    </w:pPr>
    <w:rPr>
      <w:snapToGrid w:val="0"/>
      <w:sz w:val="28"/>
    </w:rPr>
  </w:style>
  <w:style w:type="paragraph" w:customStyle="1" w:styleId="13">
    <w:name w:val="заголовок 1"/>
    <w:basedOn w:val="a"/>
    <w:next w:val="a"/>
    <w:pPr>
      <w:keepNext/>
      <w:ind w:left="360"/>
    </w:pPr>
    <w:rPr>
      <w:snapToGrid w:val="0"/>
      <w:sz w:val="28"/>
    </w:rPr>
  </w:style>
  <w:style w:type="paragraph" w:customStyle="1" w:styleId="24">
    <w:name w:val="заголовок 2"/>
    <w:basedOn w:val="a"/>
    <w:next w:val="a"/>
    <w:pPr>
      <w:keepNext/>
      <w:jc w:val="center"/>
    </w:pPr>
    <w:rPr>
      <w:snapToGrid w:val="0"/>
      <w:sz w:val="28"/>
    </w:rPr>
  </w:style>
  <w:style w:type="paragraph" w:customStyle="1" w:styleId="34">
    <w:name w:val="заголовок 3"/>
    <w:basedOn w:val="a"/>
    <w:next w:val="a"/>
    <w:pPr>
      <w:keepNext/>
    </w:pPr>
    <w:rPr>
      <w:snapToGrid w:val="0"/>
      <w:sz w:val="28"/>
    </w:rPr>
  </w:style>
  <w:style w:type="paragraph" w:styleId="a8">
    <w:name w:val="caption"/>
    <w:basedOn w:val="a"/>
    <w:next w:val="a"/>
    <w:qFormat/>
    <w:pPr>
      <w:widowControl w:val="0"/>
      <w:autoSpaceDE w:val="0"/>
      <w:autoSpaceDN w:val="0"/>
      <w:adjustRightInd w:val="0"/>
      <w:spacing w:line="360" w:lineRule="auto"/>
      <w:jc w:val="both"/>
    </w:pPr>
    <w:rPr>
      <w:sz w:val="28"/>
    </w:rPr>
  </w:style>
  <w:style w:type="paragraph" w:customStyle="1" w:styleId="14">
    <w:name w:val="Название1"/>
    <w:basedOn w:val="a"/>
    <w:qFormat/>
    <w:pPr>
      <w:jc w:val="center"/>
    </w:pPr>
    <w:rPr>
      <w:b/>
      <w:sz w:val="36"/>
    </w:rPr>
  </w:style>
  <w:style w:type="character" w:styleId="a9">
    <w:name w:val="Hyperlink"/>
    <w:rPr>
      <w:color w:val="0000FF"/>
      <w:u w:val="single"/>
    </w:rPr>
  </w:style>
  <w:style w:type="paragraph" w:styleId="41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character" w:customStyle="1" w:styleId="15">
    <w:name w:val="заголовок 1 Знак"/>
    <w:rPr>
      <w:noProof w:val="0"/>
      <w:snapToGrid w:val="0"/>
      <w:sz w:val="28"/>
      <w:lang w:val="ru-RU" w:eastAsia="ru-RU" w:bidi="ar-SA"/>
    </w:rPr>
  </w:style>
  <w:style w:type="character" w:customStyle="1" w:styleId="aa">
    <w:name w:val="Знак Знак"/>
    <w:rPr>
      <w:b/>
      <w:noProof w:val="0"/>
      <w:sz w:val="36"/>
      <w:u w:val="single"/>
      <w:lang w:val="ru-RU" w:eastAsia="ru-RU" w:bidi="ar-SA"/>
    </w:rPr>
  </w:style>
  <w:style w:type="paragraph" w:styleId="ab">
    <w:name w:val="Document Map"/>
    <w:basedOn w:val="a"/>
    <w:semiHidden/>
    <w:rsid w:val="00E839AF"/>
    <w:pPr>
      <w:shd w:val="clear" w:color="auto" w:fill="000080"/>
      <w:spacing w:line="360" w:lineRule="auto"/>
      <w:ind w:firstLine="720"/>
      <w:jc w:val="both"/>
    </w:pPr>
    <w:rPr>
      <w:rFonts w:eastAsia="Times New Roman"/>
      <w:sz w:val="24"/>
      <w:szCs w:val="28"/>
    </w:rPr>
  </w:style>
  <w:style w:type="paragraph" w:customStyle="1" w:styleId="ac">
    <w:name w:val="Формула"/>
    <w:basedOn w:val="a"/>
    <w:autoRedefine/>
    <w:pPr>
      <w:spacing w:before="240" w:after="240"/>
      <w:jc w:val="center"/>
    </w:pPr>
    <w:rPr>
      <w:rFonts w:eastAsia="Times New Roman"/>
      <w:sz w:val="26"/>
    </w:rPr>
  </w:style>
  <w:style w:type="paragraph" w:customStyle="1" w:styleId="ad">
    <w:name w:val="Рисунок"/>
    <w:basedOn w:val="a"/>
    <w:autoRedefine/>
    <w:pPr>
      <w:widowControl w:val="0"/>
      <w:spacing w:before="120" w:after="240"/>
      <w:jc w:val="center"/>
    </w:pPr>
    <w:rPr>
      <w:rFonts w:eastAsia="Times New Roman"/>
      <w:sz w:val="26"/>
    </w:rPr>
  </w:style>
  <w:style w:type="table" w:styleId="ae">
    <w:name w:val="Table Grid"/>
    <w:basedOn w:val="a1"/>
    <w:rsid w:val="00E839AF"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Абзац"/>
    <w:basedOn w:val="a"/>
    <w:rsid w:val="00E839AF"/>
    <w:pPr>
      <w:widowControl w:val="0"/>
      <w:suppressAutoHyphens/>
      <w:autoSpaceDE w:val="0"/>
      <w:ind w:firstLine="964"/>
      <w:jc w:val="both"/>
    </w:pPr>
    <w:rPr>
      <w:rFonts w:eastAsia="Times New Roman" w:cs="Arial"/>
      <w:sz w:val="24"/>
      <w:lang w:eastAsia="ar-SA"/>
    </w:rPr>
  </w:style>
  <w:style w:type="paragraph" w:customStyle="1" w:styleId="H3">
    <w:name w:val="H3"/>
    <w:basedOn w:val="a"/>
    <w:next w:val="a"/>
    <w:rsid w:val="00E839AF"/>
    <w:pPr>
      <w:keepNext/>
      <w:spacing w:before="100" w:after="100"/>
      <w:outlineLvl w:val="3"/>
    </w:pPr>
    <w:rPr>
      <w:rFonts w:eastAsia="Times New Roman"/>
      <w:b/>
      <w:snapToGrid w:val="0"/>
      <w:sz w:val="28"/>
    </w:rPr>
  </w:style>
  <w:style w:type="paragraph" w:customStyle="1" w:styleId="af0">
    <w:name w:val="Введ_зак"/>
    <w:basedOn w:val="1"/>
    <w:qFormat/>
    <w:rsid w:val="00E839AF"/>
    <w:pPr>
      <w:pageBreakBefore/>
      <w:suppressAutoHyphens/>
      <w:spacing w:before="240" w:after="360" w:line="360" w:lineRule="auto"/>
      <w:ind w:left="1135" w:firstLine="0"/>
    </w:pPr>
    <w:rPr>
      <w:rFonts w:eastAsia="Times New Roman" w:cs="Arial"/>
      <w:b w:val="0"/>
      <w:bCs/>
      <w:caps/>
      <w:kern w:val="32"/>
      <w:sz w:val="28"/>
      <w:szCs w:val="28"/>
      <w:u w:val="none"/>
      <w:lang w:val="en-US"/>
    </w:rPr>
  </w:style>
  <w:style w:type="paragraph" w:customStyle="1" w:styleId="af1">
    <w:name w:val="Рисунок_под"/>
    <w:basedOn w:val="ad"/>
    <w:autoRedefine/>
    <w:qFormat/>
    <w:rsid w:val="00E839AF"/>
    <w:pPr>
      <w:widowControl/>
      <w:spacing w:before="0" w:after="120" w:line="360" w:lineRule="auto"/>
      <w:ind w:firstLine="720"/>
    </w:pPr>
    <w:rPr>
      <w:sz w:val="28"/>
      <w:szCs w:val="28"/>
    </w:rPr>
  </w:style>
  <w:style w:type="paragraph" w:customStyle="1" w:styleId="16">
    <w:name w:val="1 Знак"/>
    <w:basedOn w:val="a"/>
    <w:rsid w:val="00DC1B3A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paragraph" w:styleId="af2">
    <w:name w:val="List Paragraph"/>
    <w:basedOn w:val="a"/>
    <w:uiPriority w:val="34"/>
    <w:qFormat/>
    <w:rsid w:val="001817A5"/>
    <w:pPr>
      <w:ind w:left="720"/>
      <w:contextualSpacing/>
    </w:pPr>
    <w:rPr>
      <w:rFonts w:eastAsia="Times New Roman"/>
      <w:sz w:val="24"/>
      <w:szCs w:val="24"/>
    </w:rPr>
  </w:style>
  <w:style w:type="character" w:customStyle="1" w:styleId="af3">
    <w:name w:val="Символ сноски"/>
    <w:rsid w:val="00BA2A29"/>
    <w:rPr>
      <w:vertAlign w:val="superscript"/>
    </w:rPr>
  </w:style>
  <w:style w:type="character" w:styleId="af4">
    <w:name w:val="Strong"/>
    <w:uiPriority w:val="22"/>
    <w:qFormat/>
    <w:rsid w:val="00BA2A29"/>
    <w:rPr>
      <w:b/>
      <w:bCs/>
    </w:rPr>
  </w:style>
  <w:style w:type="paragraph" w:styleId="af5">
    <w:name w:val="Normal (Web)"/>
    <w:basedOn w:val="a"/>
    <w:uiPriority w:val="99"/>
    <w:rsid w:val="00BA2A29"/>
    <w:pPr>
      <w:spacing w:before="280" w:after="119"/>
    </w:pPr>
    <w:rPr>
      <w:rFonts w:eastAsia="Times New Roman"/>
      <w:lang w:eastAsia="zh-CN"/>
    </w:rPr>
  </w:style>
  <w:style w:type="paragraph" w:customStyle="1" w:styleId="western">
    <w:name w:val="western"/>
    <w:basedOn w:val="a"/>
    <w:rsid w:val="00D073A6"/>
    <w:pPr>
      <w:spacing w:before="100" w:beforeAutospacing="1" w:after="119"/>
    </w:pPr>
    <w:rPr>
      <w:rFonts w:eastAsia="Times New Roman"/>
      <w:color w:val="000000"/>
      <w:sz w:val="24"/>
      <w:szCs w:val="24"/>
    </w:rPr>
  </w:style>
  <w:style w:type="character" w:customStyle="1" w:styleId="apple-converted-space">
    <w:name w:val="apple-converted-space"/>
    <w:rsid w:val="0078646D"/>
  </w:style>
  <w:style w:type="character" w:customStyle="1" w:styleId="mw-headline">
    <w:name w:val="mw-headline"/>
    <w:rsid w:val="0078646D"/>
  </w:style>
  <w:style w:type="character" w:customStyle="1" w:styleId="mw-editsection-bracket">
    <w:name w:val="mw-editsection-bracket"/>
    <w:rsid w:val="0078646D"/>
  </w:style>
  <w:style w:type="character" w:customStyle="1" w:styleId="mw-editsection">
    <w:name w:val="mw-editsection"/>
    <w:rsid w:val="00752571"/>
  </w:style>
  <w:style w:type="character" w:customStyle="1" w:styleId="mw-editsection-divider">
    <w:name w:val="mw-editsection-divider"/>
    <w:rsid w:val="00752571"/>
  </w:style>
  <w:style w:type="character" w:customStyle="1" w:styleId="20">
    <w:name w:val="Заголовок 2 Знак"/>
    <w:link w:val="2"/>
    <w:rsid w:val="00752571"/>
    <w:rPr>
      <w:b/>
      <w:sz w:val="32"/>
    </w:rPr>
  </w:style>
  <w:style w:type="character" w:customStyle="1" w:styleId="30">
    <w:name w:val="Заголовок 3 Знак"/>
    <w:link w:val="3"/>
    <w:uiPriority w:val="9"/>
    <w:rsid w:val="00752571"/>
    <w:rPr>
      <w:b/>
      <w:spacing w:val="12"/>
      <w:sz w:val="36"/>
      <w:u w:val="single"/>
    </w:rPr>
  </w:style>
  <w:style w:type="character" w:customStyle="1" w:styleId="40">
    <w:name w:val="Заголовок 4 Знак"/>
    <w:link w:val="4"/>
    <w:uiPriority w:val="9"/>
    <w:rsid w:val="00752571"/>
    <w:rPr>
      <w:snapToGrid w:val="0"/>
      <w:color w:val="000000"/>
      <w:sz w:val="24"/>
    </w:rPr>
  </w:style>
  <w:style w:type="character" w:customStyle="1" w:styleId="50">
    <w:name w:val="Заголовок 5 Знак"/>
    <w:link w:val="5"/>
    <w:uiPriority w:val="9"/>
    <w:rsid w:val="00752571"/>
    <w:rPr>
      <w:b/>
      <w:spacing w:val="12"/>
      <w:sz w:val="32"/>
      <w:u w:val="single"/>
    </w:rPr>
  </w:style>
  <w:style w:type="character" w:styleId="af6">
    <w:name w:val="FollowedHyperlink"/>
    <w:uiPriority w:val="99"/>
    <w:unhideWhenUsed/>
    <w:rsid w:val="00752571"/>
    <w:rPr>
      <w:color w:val="800080"/>
      <w:u w:val="single"/>
    </w:rPr>
  </w:style>
  <w:style w:type="paragraph" w:customStyle="1" w:styleId="af7">
    <w:name w:val="Знак"/>
    <w:basedOn w:val="a"/>
    <w:semiHidden/>
    <w:rsid w:val="00B810C0"/>
    <w:pPr>
      <w:spacing w:after="160" w:line="240" w:lineRule="exact"/>
    </w:pPr>
    <w:rPr>
      <w:rFonts w:eastAsia="Times New Roman"/>
      <w:sz w:val="24"/>
      <w:lang w:val="en-US" w:eastAsia="en-US"/>
    </w:rPr>
  </w:style>
  <w:style w:type="paragraph" w:customStyle="1" w:styleId="af8">
    <w:name w:val="МойТекст"/>
    <w:basedOn w:val="a"/>
    <w:link w:val="af9"/>
    <w:rsid w:val="00EE05FB"/>
    <w:pPr>
      <w:ind w:firstLine="900"/>
      <w:jc w:val="both"/>
    </w:pPr>
    <w:rPr>
      <w:rFonts w:eastAsia="Times New Roman"/>
      <w:sz w:val="28"/>
      <w:szCs w:val="24"/>
      <w:lang w:val="x-none" w:eastAsia="x-none"/>
    </w:rPr>
  </w:style>
  <w:style w:type="character" w:customStyle="1" w:styleId="af9">
    <w:name w:val="МойТекст Знак"/>
    <w:link w:val="af8"/>
    <w:rsid w:val="00EE05FB"/>
    <w:rPr>
      <w:rFonts w:eastAsia="Times New Roman"/>
      <w:sz w:val="28"/>
      <w:szCs w:val="24"/>
    </w:rPr>
  </w:style>
  <w:style w:type="character" w:customStyle="1" w:styleId="10">
    <w:name w:val="Заголовок 1 Знак"/>
    <w:link w:val="1"/>
    <w:rsid w:val="00EE05FB"/>
    <w:rPr>
      <w:b/>
      <w:sz w:val="36"/>
      <w:u w:val="single"/>
    </w:rPr>
  </w:style>
  <w:style w:type="paragraph" w:customStyle="1" w:styleId="afa">
    <w:name w:val="!Рисунок"/>
    <w:basedOn w:val="a"/>
    <w:link w:val="afb"/>
    <w:rsid w:val="00EE05FB"/>
    <w:pPr>
      <w:keepLines/>
      <w:spacing w:line="360" w:lineRule="auto"/>
      <w:jc w:val="center"/>
    </w:pPr>
    <w:rPr>
      <w:rFonts w:eastAsia="Times New Roman"/>
      <w:sz w:val="24"/>
      <w:szCs w:val="24"/>
      <w:lang w:val="x-none" w:eastAsia="x-none"/>
    </w:rPr>
  </w:style>
  <w:style w:type="paragraph" w:customStyle="1" w:styleId="afc">
    <w:name w:val="Подписи к рисункам"/>
    <w:basedOn w:val="a"/>
    <w:link w:val="afd"/>
    <w:rsid w:val="00EE05FB"/>
    <w:pPr>
      <w:spacing w:line="360" w:lineRule="auto"/>
      <w:ind w:firstLine="709"/>
      <w:jc w:val="both"/>
    </w:pPr>
    <w:rPr>
      <w:rFonts w:eastAsia="Times New Roman"/>
      <w:sz w:val="24"/>
      <w:szCs w:val="24"/>
      <w:u w:val="single"/>
      <w:lang w:val="x-none" w:eastAsia="x-none"/>
    </w:rPr>
  </w:style>
  <w:style w:type="character" w:customStyle="1" w:styleId="afd">
    <w:name w:val="Подписи к рисункам Знак"/>
    <w:link w:val="afc"/>
    <w:rsid w:val="00EE05FB"/>
    <w:rPr>
      <w:rFonts w:eastAsia="Times New Roman"/>
      <w:sz w:val="24"/>
      <w:szCs w:val="24"/>
      <w:u w:val="single"/>
    </w:rPr>
  </w:style>
  <w:style w:type="character" w:customStyle="1" w:styleId="afb">
    <w:name w:val="!Рисунок Знак"/>
    <w:link w:val="afa"/>
    <w:rsid w:val="00EE05FB"/>
    <w:rPr>
      <w:rFonts w:eastAsia="Times New Roman"/>
      <w:sz w:val="24"/>
      <w:szCs w:val="24"/>
    </w:rPr>
  </w:style>
  <w:style w:type="paragraph" w:styleId="afe">
    <w:name w:val="Balloon Text"/>
    <w:basedOn w:val="a"/>
    <w:link w:val="aff"/>
    <w:rsid w:val="00B1735D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rsid w:val="00B1735D"/>
    <w:rPr>
      <w:rFonts w:ascii="Tahoma" w:hAnsi="Tahoma" w:cs="Tahoma"/>
      <w:sz w:val="16"/>
      <w:szCs w:val="16"/>
    </w:rPr>
  </w:style>
  <w:style w:type="paragraph" w:customStyle="1" w:styleId="aff0">
    <w:name w:val="Рабочий"/>
    <w:basedOn w:val="a"/>
    <w:link w:val="aff1"/>
    <w:qFormat/>
    <w:rsid w:val="00BC4AE3"/>
    <w:pPr>
      <w:spacing w:after="200" w:line="276" w:lineRule="auto"/>
    </w:pPr>
    <w:rPr>
      <w:rFonts w:eastAsia="Calibri"/>
      <w:sz w:val="28"/>
      <w:szCs w:val="22"/>
      <w:lang w:eastAsia="en-US"/>
    </w:rPr>
  </w:style>
  <w:style w:type="character" w:customStyle="1" w:styleId="aff1">
    <w:name w:val="Рабочий Знак"/>
    <w:link w:val="aff0"/>
    <w:rsid w:val="00BC4AE3"/>
    <w:rPr>
      <w:rFonts w:eastAsia="Calibri"/>
      <w:sz w:val="28"/>
      <w:szCs w:val="22"/>
      <w:lang w:eastAsia="en-US"/>
    </w:rPr>
  </w:style>
  <w:style w:type="paragraph" w:styleId="aff2">
    <w:name w:val="TOC Heading"/>
    <w:basedOn w:val="1"/>
    <w:next w:val="a"/>
    <w:uiPriority w:val="39"/>
    <w:unhideWhenUsed/>
    <w:qFormat/>
    <w:rsid w:val="00C863BC"/>
    <w:pPr>
      <w:keepLines/>
      <w:spacing w:before="240" w:line="259" w:lineRule="auto"/>
      <w:ind w:firstLine="0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  <w:u w:val="none"/>
      <w:lang w:val="ru-RU" w:eastAsia="ru-RU"/>
    </w:rPr>
  </w:style>
  <w:style w:type="paragraph" w:customStyle="1" w:styleId="Default">
    <w:name w:val="Default"/>
    <w:rsid w:val="006F2C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7">
    <w:name w:val="Заголовок №1_"/>
    <w:link w:val="18"/>
    <w:rsid w:val="006F2C29"/>
    <w:rPr>
      <w:b/>
      <w:bCs/>
      <w:spacing w:val="-10"/>
      <w:sz w:val="30"/>
      <w:szCs w:val="30"/>
      <w:shd w:val="clear" w:color="auto" w:fill="FFFFFF"/>
    </w:rPr>
  </w:style>
  <w:style w:type="paragraph" w:customStyle="1" w:styleId="18">
    <w:name w:val="Заголовок №1"/>
    <w:basedOn w:val="a"/>
    <w:link w:val="17"/>
    <w:rsid w:val="006F2C29"/>
    <w:pPr>
      <w:widowControl w:val="0"/>
      <w:shd w:val="clear" w:color="auto" w:fill="FFFFFF"/>
      <w:spacing w:after="420" w:line="0" w:lineRule="atLeast"/>
      <w:ind w:hanging="2740"/>
      <w:outlineLvl w:val="0"/>
    </w:pPr>
    <w:rPr>
      <w:b/>
      <w:bCs/>
      <w:spacing w:val="-1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5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123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8;&#1077;&#1082;&#1089;&#1090;&#1086;&#1074;&#1099;&#1077;%20&#1092;&#1072;&#1081;&#1083;&#1099;\&#1064;&#1072;&#1073;&#1083;&#1086;&#1085;&#1099;\&#1050;&#1091;&#1088;&#1089;&#1086;&#1074;&#1086;&#1081;%20(&#1078;&#1080;&#1088;&#1085;.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21FEE-9F0E-4B2D-AE87-9724A654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Курсовой (жирн.)</Template>
  <TotalTime>102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н а л и з  ф и н а н с о в о й  у с т о й ч и в о с т и  п р е д п р и я т и я</vt:lpstr>
    </vt:vector>
  </TitlesOfParts>
  <Company>ДГАС ИТЦ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  ф и н а н с о в о й  у с т о й ч и в о с т и  п р е д п р и я т и я</dc:title>
  <dc:subject/>
  <dc:creator>kalash</dc:creator>
  <cp:keywords/>
  <cp:lastModifiedBy>admin</cp:lastModifiedBy>
  <cp:revision>3</cp:revision>
  <cp:lastPrinted>2017-06-16T07:42:00Z</cp:lastPrinted>
  <dcterms:created xsi:type="dcterms:W3CDTF">2020-05-06T10:35:00Z</dcterms:created>
  <dcterms:modified xsi:type="dcterms:W3CDTF">2020-05-06T12:35:00Z</dcterms:modified>
</cp:coreProperties>
</file>